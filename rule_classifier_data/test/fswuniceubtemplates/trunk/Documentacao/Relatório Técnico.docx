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1A3" w:rsidRDefault="003041A3" w:rsidP="001068E4">
      <w:pPr>
        <w:pStyle w:val="NomeArtefato"/>
      </w:pPr>
    </w:p>
    <w:p w:rsidR="003041A3" w:rsidRDefault="003041A3" w:rsidP="001068E4">
      <w:pPr>
        <w:pStyle w:val="NomeArtefato"/>
      </w:pPr>
    </w:p>
    <w:p w:rsidR="003041A3" w:rsidRDefault="003041A3" w:rsidP="001068E4">
      <w:pPr>
        <w:pStyle w:val="NomeArtefato"/>
      </w:pPr>
    </w:p>
    <w:p w:rsidR="003041A3" w:rsidRDefault="003041A3" w:rsidP="001068E4">
      <w:pPr>
        <w:pStyle w:val="NomeArtefato"/>
      </w:pPr>
    </w:p>
    <w:p w:rsidR="003041A3" w:rsidRDefault="003041A3" w:rsidP="001068E4">
      <w:pPr>
        <w:pStyle w:val="NomeArtefato"/>
      </w:pPr>
    </w:p>
    <w:p w:rsidR="00315584" w:rsidRPr="00852A8B" w:rsidRDefault="00BD0844" w:rsidP="001068E4">
      <w:pPr>
        <w:pStyle w:val="NomeArtefato"/>
      </w:pPr>
      <w:r>
        <w:t>Relatório Técnico</w:t>
      </w:r>
      <w:bookmarkStart w:id="0" w:name="_GoBack"/>
      <w:bookmarkEnd w:id="0"/>
    </w:p>
    <w:p w:rsidR="00F32EC4" w:rsidRPr="00852A8B" w:rsidRDefault="003A035F" w:rsidP="00294967">
      <w:pPr>
        <w:pStyle w:val="NomeProjeto"/>
      </w:pPr>
      <w:r>
        <w:fldChar w:fldCharType="begin"/>
      </w:r>
      <w:r>
        <w:instrText xml:space="preserve"> ASK  NomeProjeto "Informe o nome do projeto"  \* MERGEFORMAT </w:instrText>
      </w:r>
      <w:r>
        <w:fldChar w:fldCharType="separate"/>
      </w:r>
      <w:bookmarkStart w:id="1" w:name="NomeProjeto"/>
      <w:r w:rsidR="00BD0844">
        <w:t>FSWUniCEUB - Protótipo</w:t>
      </w:r>
      <w:bookmarkEnd w:id="1"/>
      <w:r>
        <w:fldChar w:fldCharType="end"/>
      </w:r>
      <w:r w:rsidR="00FF57F5">
        <w:fldChar w:fldCharType="begin"/>
      </w:r>
      <w:r w:rsidR="00FF57F5">
        <w:instrText xml:space="preserve"> REF NomeProjeto </w:instrText>
      </w:r>
      <w:r w:rsidR="00FF57F5">
        <w:fldChar w:fldCharType="separate"/>
      </w:r>
      <w:proofErr w:type="spellStart"/>
      <w:proofErr w:type="gramStart"/>
      <w:r w:rsidR="00BD0844">
        <w:t>FSWUniCEUB</w:t>
      </w:r>
      <w:proofErr w:type="spellEnd"/>
      <w:proofErr w:type="gramEnd"/>
      <w:r w:rsidR="00BD0844">
        <w:t xml:space="preserve"> - Protótipo</w:t>
      </w:r>
      <w:r w:rsidR="00FF57F5">
        <w:fldChar w:fldCharType="end"/>
      </w:r>
    </w:p>
    <w:p w:rsidR="00D92E7F" w:rsidRPr="00970B0C" w:rsidRDefault="00D92E7F" w:rsidP="00970B0C">
      <w:pPr>
        <w:pStyle w:val="NomeCliente"/>
        <w:sectPr w:rsidR="00D92E7F" w:rsidRPr="00970B0C" w:rsidSect="00B15262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:rsidR="00153230" w:rsidRPr="00D76ABD" w:rsidRDefault="00D76ABD" w:rsidP="00D76ABD">
      <w:pPr>
        <w:sectPr w:rsidR="00153230" w:rsidRPr="00D76ABD" w:rsidSect="00B15262">
          <w:headerReference w:type="default" r:id="rId13"/>
          <w:type w:val="continuous"/>
          <w:pgSz w:w="11907" w:h="16840" w:code="9"/>
          <w:pgMar w:top="1985" w:right="1418" w:bottom="1701" w:left="1418" w:header="737" w:footer="567" w:gutter="0"/>
          <w:cols w:space="720"/>
          <w:vAlign w:val="center"/>
          <w:titlePg/>
        </w:sectPr>
      </w:pPr>
      <w:r>
        <w:lastRenderedPageBreak/>
        <w:br w:type="page"/>
      </w:r>
    </w:p>
    <w:p w:rsidR="003570CF" w:rsidRPr="00B407F6" w:rsidRDefault="003570CF" w:rsidP="003570CF">
      <w:pPr>
        <w:rPr>
          <w:rFonts w:ascii="Verdana" w:hAnsi="Verdana" w:cs="Arial"/>
          <w:b/>
          <w:bCs/>
          <w:sz w:val="24"/>
          <w:szCs w:val="24"/>
        </w:rPr>
      </w:pP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:rsidR="003570CF" w:rsidRPr="00B407F6" w:rsidRDefault="003570CF" w:rsidP="003570CF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5000" w:type="pct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3"/>
        <w:gridCol w:w="1352"/>
        <w:gridCol w:w="2508"/>
        <w:gridCol w:w="4028"/>
      </w:tblGrid>
      <w:tr w:rsidR="00960D88" w:rsidRPr="00B407F6">
        <w:tc>
          <w:tcPr>
            <w:tcW w:w="1215" w:type="dxa"/>
          </w:tcPr>
          <w:p w:rsidR="00960D88" w:rsidRPr="00B407F6" w:rsidRDefault="00960D88" w:rsidP="0054140D">
            <w:pPr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B407F6">
              <w:rPr>
                <w:rFonts w:ascii="Verdana" w:hAnsi="Verdana" w:cs="Arial"/>
                <w:b/>
                <w:bCs/>
                <w:sz w:val="24"/>
                <w:szCs w:val="24"/>
              </w:rPr>
              <w:t>Revisão</w:t>
            </w:r>
          </w:p>
        </w:tc>
        <w:tc>
          <w:tcPr>
            <w:tcW w:w="1141" w:type="dxa"/>
          </w:tcPr>
          <w:p w:rsidR="00960D88" w:rsidRPr="00B407F6" w:rsidRDefault="00960D88" w:rsidP="0054140D">
            <w:pPr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B407F6">
              <w:rPr>
                <w:rFonts w:ascii="Verdana" w:hAnsi="Verdana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303" w:type="dxa"/>
          </w:tcPr>
          <w:p w:rsidR="00960D88" w:rsidRPr="00B407F6" w:rsidRDefault="00960D88" w:rsidP="0054140D">
            <w:pPr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B407F6">
              <w:rPr>
                <w:rFonts w:ascii="Verdana" w:hAnsi="Verdana" w:cs="Arial"/>
                <w:b/>
                <w:bCs/>
                <w:sz w:val="24"/>
                <w:szCs w:val="24"/>
              </w:rPr>
              <w:t>Responsável</w:t>
            </w:r>
          </w:p>
        </w:tc>
        <w:tc>
          <w:tcPr>
            <w:tcW w:w="3699" w:type="dxa"/>
          </w:tcPr>
          <w:p w:rsidR="00960D88" w:rsidRPr="00B407F6" w:rsidRDefault="00960D88" w:rsidP="0054140D">
            <w:pPr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B407F6">
              <w:rPr>
                <w:rFonts w:ascii="Verdana" w:hAnsi="Verdana" w:cs="Arial"/>
                <w:b/>
                <w:bCs/>
                <w:sz w:val="24"/>
                <w:szCs w:val="24"/>
              </w:rPr>
              <w:t>Observações</w:t>
            </w:r>
          </w:p>
        </w:tc>
      </w:tr>
      <w:tr w:rsidR="00960D88" w:rsidRPr="00B407F6">
        <w:tc>
          <w:tcPr>
            <w:tcW w:w="1215" w:type="dxa"/>
          </w:tcPr>
          <w:p w:rsidR="00960D88" w:rsidRPr="00B407F6" w:rsidRDefault="003041A3" w:rsidP="003041A3">
            <w:r>
              <w:t>1.0</w:t>
            </w:r>
          </w:p>
        </w:tc>
        <w:tc>
          <w:tcPr>
            <w:tcW w:w="1141" w:type="dxa"/>
          </w:tcPr>
          <w:p w:rsidR="00960D88" w:rsidRPr="00B407F6" w:rsidRDefault="003041A3" w:rsidP="006E4FA2">
            <w:r>
              <w:t>18/09/2011</w:t>
            </w:r>
          </w:p>
        </w:tc>
        <w:tc>
          <w:tcPr>
            <w:tcW w:w="2303" w:type="dxa"/>
          </w:tcPr>
          <w:p w:rsidR="00960D88" w:rsidRPr="00B407F6" w:rsidRDefault="003041A3" w:rsidP="006E4FA2">
            <w:r>
              <w:t>Maurício Faustino</w:t>
            </w:r>
          </w:p>
        </w:tc>
        <w:tc>
          <w:tcPr>
            <w:tcW w:w="3699" w:type="dxa"/>
          </w:tcPr>
          <w:p w:rsidR="00960D88" w:rsidRPr="00B407F6" w:rsidRDefault="003041A3" w:rsidP="006E4FA2">
            <w:r>
              <w:t>Elaboração do Documento de Arquitetura de Software</w:t>
            </w:r>
          </w:p>
        </w:tc>
      </w:tr>
      <w:tr w:rsidR="00960D88" w:rsidRPr="00B407F6">
        <w:tc>
          <w:tcPr>
            <w:tcW w:w="1215" w:type="dxa"/>
          </w:tcPr>
          <w:p w:rsidR="00960D88" w:rsidRPr="00B407F6" w:rsidRDefault="00960D88" w:rsidP="006E4FA2"/>
        </w:tc>
        <w:tc>
          <w:tcPr>
            <w:tcW w:w="1141" w:type="dxa"/>
          </w:tcPr>
          <w:p w:rsidR="00960D88" w:rsidRPr="00B407F6" w:rsidRDefault="00960D88" w:rsidP="006E4FA2"/>
        </w:tc>
        <w:tc>
          <w:tcPr>
            <w:tcW w:w="2303" w:type="dxa"/>
          </w:tcPr>
          <w:p w:rsidR="00960D88" w:rsidRPr="00B407F6" w:rsidRDefault="00EC071F" w:rsidP="006E4FA2">
            <w:r>
              <w:t xml:space="preserve"> </w:t>
            </w:r>
          </w:p>
        </w:tc>
        <w:tc>
          <w:tcPr>
            <w:tcW w:w="3699" w:type="dxa"/>
          </w:tcPr>
          <w:p w:rsidR="00960D88" w:rsidRPr="00B407F6" w:rsidRDefault="00960D88" w:rsidP="006E4FA2"/>
        </w:tc>
      </w:tr>
      <w:tr w:rsidR="00960D88" w:rsidRPr="00B407F6">
        <w:tc>
          <w:tcPr>
            <w:tcW w:w="1215" w:type="dxa"/>
          </w:tcPr>
          <w:p w:rsidR="00960D88" w:rsidRPr="00B407F6" w:rsidRDefault="00960D88" w:rsidP="006E4FA2"/>
        </w:tc>
        <w:tc>
          <w:tcPr>
            <w:tcW w:w="1141" w:type="dxa"/>
          </w:tcPr>
          <w:p w:rsidR="00960D88" w:rsidRPr="00B407F6" w:rsidRDefault="00960D88" w:rsidP="006E4FA2"/>
        </w:tc>
        <w:tc>
          <w:tcPr>
            <w:tcW w:w="2303" w:type="dxa"/>
          </w:tcPr>
          <w:p w:rsidR="00960D88" w:rsidRPr="00B407F6" w:rsidRDefault="00960D88" w:rsidP="006E4FA2"/>
        </w:tc>
        <w:tc>
          <w:tcPr>
            <w:tcW w:w="3699" w:type="dxa"/>
          </w:tcPr>
          <w:p w:rsidR="00960D88" w:rsidRPr="00B407F6" w:rsidRDefault="00960D88" w:rsidP="006E4FA2"/>
        </w:tc>
      </w:tr>
      <w:tr w:rsidR="00960D88" w:rsidRPr="00B407F6">
        <w:tc>
          <w:tcPr>
            <w:tcW w:w="1215" w:type="dxa"/>
          </w:tcPr>
          <w:p w:rsidR="00960D88" w:rsidRPr="00B407F6" w:rsidRDefault="00960D88" w:rsidP="006E4FA2"/>
        </w:tc>
        <w:tc>
          <w:tcPr>
            <w:tcW w:w="1141" w:type="dxa"/>
          </w:tcPr>
          <w:p w:rsidR="00960D88" w:rsidRPr="00B407F6" w:rsidRDefault="00960D88" w:rsidP="006E4FA2"/>
        </w:tc>
        <w:tc>
          <w:tcPr>
            <w:tcW w:w="2303" w:type="dxa"/>
          </w:tcPr>
          <w:p w:rsidR="00960D88" w:rsidRPr="00B407F6" w:rsidRDefault="00960D88" w:rsidP="006E4FA2"/>
        </w:tc>
        <w:tc>
          <w:tcPr>
            <w:tcW w:w="3699" w:type="dxa"/>
          </w:tcPr>
          <w:p w:rsidR="00960D88" w:rsidRPr="00B407F6" w:rsidRDefault="00960D88" w:rsidP="006E4FA2"/>
        </w:tc>
      </w:tr>
    </w:tbl>
    <w:p w:rsidR="00485F6B" w:rsidRDefault="00485F6B" w:rsidP="009F4236">
      <w:pPr>
        <w:jc w:val="center"/>
        <w:rPr>
          <w:rFonts w:cs="Arial"/>
          <w:b/>
          <w:szCs w:val="22"/>
        </w:rPr>
      </w:pPr>
    </w:p>
    <w:p w:rsidR="009F4236" w:rsidRPr="00C52E4E" w:rsidRDefault="00485F6B" w:rsidP="009F4236"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b/>
          <w:szCs w:val="22"/>
        </w:rPr>
        <w:br w:type="page"/>
      </w:r>
      <w:r w:rsidR="003B1A20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:rsidR="00485F6B" w:rsidRPr="009F4236" w:rsidRDefault="00485F6B" w:rsidP="009F4236">
      <w:pPr>
        <w:jc w:val="center"/>
        <w:rPr>
          <w:rFonts w:cs="Arial"/>
          <w:b/>
          <w:szCs w:val="22"/>
        </w:rPr>
      </w:pPr>
    </w:p>
    <w:p w:rsidR="00FE3B7E" w:rsidRDefault="009B2A4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04842875" w:history="1">
        <w:r w:rsidR="00FE3B7E" w:rsidRPr="00F05CC2">
          <w:rPr>
            <w:rStyle w:val="Hyperlink"/>
            <w:noProof/>
          </w:rPr>
          <w:t>1.</w:t>
        </w:r>
        <w:r w:rsidR="00FE3B7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E3B7E" w:rsidRPr="00F05CC2">
          <w:rPr>
            <w:rStyle w:val="Hyperlink"/>
            <w:noProof/>
          </w:rPr>
          <w:t>Modelo Arquitetural de Alto Nível</w:t>
        </w:r>
        <w:r w:rsidR="00FE3B7E">
          <w:rPr>
            <w:noProof/>
            <w:webHidden/>
          </w:rPr>
          <w:tab/>
        </w:r>
        <w:r w:rsidR="00FE3B7E">
          <w:rPr>
            <w:noProof/>
            <w:webHidden/>
          </w:rPr>
          <w:fldChar w:fldCharType="begin"/>
        </w:r>
        <w:r w:rsidR="00FE3B7E">
          <w:rPr>
            <w:noProof/>
            <w:webHidden/>
          </w:rPr>
          <w:instrText xml:space="preserve"> PAGEREF _Toc304842875 \h </w:instrText>
        </w:r>
        <w:r w:rsidR="00FE3B7E">
          <w:rPr>
            <w:noProof/>
            <w:webHidden/>
          </w:rPr>
        </w:r>
        <w:r w:rsidR="00FE3B7E">
          <w:rPr>
            <w:noProof/>
            <w:webHidden/>
          </w:rPr>
          <w:fldChar w:fldCharType="separate"/>
        </w:r>
        <w:r w:rsidR="00FE3B7E">
          <w:rPr>
            <w:noProof/>
            <w:webHidden/>
          </w:rPr>
          <w:t>4</w:t>
        </w:r>
        <w:r w:rsidR="00FE3B7E">
          <w:rPr>
            <w:noProof/>
            <w:webHidden/>
          </w:rPr>
          <w:fldChar w:fldCharType="end"/>
        </w:r>
      </w:hyperlink>
    </w:p>
    <w:p w:rsidR="00FE3B7E" w:rsidRDefault="00FF57F5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842876" w:history="1">
        <w:r w:rsidR="00FE3B7E" w:rsidRPr="00F05CC2">
          <w:rPr>
            <w:rStyle w:val="Hyperlink"/>
            <w:noProof/>
          </w:rPr>
          <w:t>1.1.</w:t>
        </w:r>
        <w:r w:rsidR="00FE3B7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E3B7E" w:rsidRPr="00F05CC2">
          <w:rPr>
            <w:rStyle w:val="Hyperlink"/>
            <w:noProof/>
          </w:rPr>
          <w:t>Componentes</w:t>
        </w:r>
        <w:r w:rsidR="00FE3B7E">
          <w:rPr>
            <w:noProof/>
            <w:webHidden/>
          </w:rPr>
          <w:tab/>
        </w:r>
        <w:r w:rsidR="00FE3B7E">
          <w:rPr>
            <w:noProof/>
            <w:webHidden/>
          </w:rPr>
          <w:fldChar w:fldCharType="begin"/>
        </w:r>
        <w:r w:rsidR="00FE3B7E">
          <w:rPr>
            <w:noProof/>
            <w:webHidden/>
          </w:rPr>
          <w:instrText xml:space="preserve"> PAGEREF _Toc304842876 \h </w:instrText>
        </w:r>
        <w:r w:rsidR="00FE3B7E">
          <w:rPr>
            <w:noProof/>
            <w:webHidden/>
          </w:rPr>
        </w:r>
        <w:r w:rsidR="00FE3B7E">
          <w:rPr>
            <w:noProof/>
            <w:webHidden/>
          </w:rPr>
          <w:fldChar w:fldCharType="separate"/>
        </w:r>
        <w:r w:rsidR="00FE3B7E">
          <w:rPr>
            <w:noProof/>
            <w:webHidden/>
          </w:rPr>
          <w:t>4</w:t>
        </w:r>
        <w:r w:rsidR="00FE3B7E">
          <w:rPr>
            <w:noProof/>
            <w:webHidden/>
          </w:rPr>
          <w:fldChar w:fldCharType="end"/>
        </w:r>
      </w:hyperlink>
    </w:p>
    <w:p w:rsidR="00FE3B7E" w:rsidRDefault="00FF57F5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304842877" w:history="1">
        <w:r w:rsidR="00FE3B7E" w:rsidRPr="00F05CC2">
          <w:rPr>
            <w:rStyle w:val="Hyperlink"/>
            <w:noProof/>
          </w:rPr>
          <w:t>2.</w:t>
        </w:r>
        <w:r w:rsidR="00FE3B7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E3B7E" w:rsidRPr="00F05CC2">
          <w:rPr>
            <w:rStyle w:val="Hyperlink"/>
            <w:noProof/>
          </w:rPr>
          <w:t>Tecnologias Utilizadas</w:t>
        </w:r>
        <w:r w:rsidR="00FE3B7E">
          <w:rPr>
            <w:noProof/>
            <w:webHidden/>
          </w:rPr>
          <w:tab/>
        </w:r>
        <w:r w:rsidR="00FE3B7E">
          <w:rPr>
            <w:noProof/>
            <w:webHidden/>
          </w:rPr>
          <w:fldChar w:fldCharType="begin"/>
        </w:r>
        <w:r w:rsidR="00FE3B7E">
          <w:rPr>
            <w:noProof/>
            <w:webHidden/>
          </w:rPr>
          <w:instrText xml:space="preserve"> PAGEREF _Toc304842877 \h </w:instrText>
        </w:r>
        <w:r w:rsidR="00FE3B7E">
          <w:rPr>
            <w:noProof/>
            <w:webHidden/>
          </w:rPr>
        </w:r>
        <w:r w:rsidR="00FE3B7E">
          <w:rPr>
            <w:noProof/>
            <w:webHidden/>
          </w:rPr>
          <w:fldChar w:fldCharType="separate"/>
        </w:r>
        <w:r w:rsidR="00FE3B7E">
          <w:rPr>
            <w:noProof/>
            <w:webHidden/>
          </w:rPr>
          <w:t>5</w:t>
        </w:r>
        <w:r w:rsidR="00FE3B7E">
          <w:rPr>
            <w:noProof/>
            <w:webHidden/>
          </w:rPr>
          <w:fldChar w:fldCharType="end"/>
        </w:r>
      </w:hyperlink>
    </w:p>
    <w:p w:rsidR="00FE3B7E" w:rsidRDefault="00FF57F5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304842878" w:history="1">
        <w:r w:rsidR="00FE3B7E" w:rsidRPr="00F05CC2">
          <w:rPr>
            <w:rStyle w:val="Hyperlink"/>
            <w:noProof/>
          </w:rPr>
          <w:t>3.</w:t>
        </w:r>
        <w:r w:rsidR="00FE3B7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E3B7E" w:rsidRPr="00F05CC2">
          <w:rPr>
            <w:rStyle w:val="Hyperlink"/>
            <w:noProof/>
          </w:rPr>
          <w:t>Screenshots da aplicação</w:t>
        </w:r>
        <w:r w:rsidR="00FE3B7E">
          <w:rPr>
            <w:noProof/>
            <w:webHidden/>
          </w:rPr>
          <w:tab/>
        </w:r>
        <w:r w:rsidR="00FE3B7E">
          <w:rPr>
            <w:noProof/>
            <w:webHidden/>
          </w:rPr>
          <w:fldChar w:fldCharType="begin"/>
        </w:r>
        <w:r w:rsidR="00FE3B7E">
          <w:rPr>
            <w:noProof/>
            <w:webHidden/>
          </w:rPr>
          <w:instrText xml:space="preserve"> PAGEREF _Toc304842878 \h </w:instrText>
        </w:r>
        <w:r w:rsidR="00FE3B7E">
          <w:rPr>
            <w:noProof/>
            <w:webHidden/>
          </w:rPr>
        </w:r>
        <w:r w:rsidR="00FE3B7E">
          <w:rPr>
            <w:noProof/>
            <w:webHidden/>
          </w:rPr>
          <w:fldChar w:fldCharType="separate"/>
        </w:r>
        <w:r w:rsidR="00FE3B7E">
          <w:rPr>
            <w:noProof/>
            <w:webHidden/>
          </w:rPr>
          <w:t>6</w:t>
        </w:r>
        <w:r w:rsidR="00FE3B7E">
          <w:rPr>
            <w:noProof/>
            <w:webHidden/>
          </w:rPr>
          <w:fldChar w:fldCharType="end"/>
        </w:r>
      </w:hyperlink>
    </w:p>
    <w:p w:rsidR="007C3928" w:rsidRDefault="009B2A48" w:rsidP="003D465F">
      <w:r>
        <w:fldChar w:fldCharType="end"/>
      </w:r>
    </w:p>
    <w:p w:rsidR="00773CE5" w:rsidRPr="00773CE5" w:rsidRDefault="00485F6B" w:rsidP="00923ED2">
      <w:pPr>
        <w:pStyle w:val="Ttulo1"/>
      </w:pPr>
      <w:r>
        <w:br w:type="page"/>
      </w:r>
    </w:p>
    <w:p w:rsidR="00E809E9" w:rsidRDefault="003041A3" w:rsidP="00923ED2">
      <w:pPr>
        <w:pStyle w:val="Ttulo1"/>
        <w:numPr>
          <w:ilvl w:val="0"/>
          <w:numId w:val="26"/>
        </w:numPr>
        <w:tabs>
          <w:tab w:val="clear" w:pos="425"/>
          <w:tab w:val="num" w:pos="426"/>
        </w:tabs>
      </w:pPr>
      <w:bookmarkStart w:id="2" w:name="_Toc304842875"/>
      <w:r>
        <w:lastRenderedPageBreak/>
        <w:t>Modelo Arquitetural de Alto Nível</w:t>
      </w:r>
      <w:bookmarkEnd w:id="2"/>
    </w:p>
    <w:p w:rsidR="003041A3" w:rsidRPr="003041A3" w:rsidRDefault="003041A3" w:rsidP="00F62CC7">
      <w:pPr>
        <w:jc w:val="center"/>
      </w:pPr>
      <w:r w:rsidRPr="003041A3">
        <w:rPr>
          <w:noProof/>
        </w:rPr>
        <w:drawing>
          <wp:inline distT="0" distB="0" distL="0" distR="0" wp14:anchorId="0F23D5B5" wp14:editId="6776E687">
            <wp:extent cx="5612130" cy="3816350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7E" w:rsidRDefault="00F62CC7" w:rsidP="00226B5D">
      <w:pPr>
        <w:pStyle w:val="Ttulo2"/>
      </w:pPr>
      <w:bookmarkStart w:id="3" w:name="_Toc304842876"/>
      <w:r>
        <w:t>Componentes</w:t>
      </w:r>
      <w:bookmarkEnd w:id="3"/>
    </w:p>
    <w:p w:rsidR="00F71BC1" w:rsidRDefault="00F71BC1" w:rsidP="00763A6D">
      <w:pPr>
        <w:pStyle w:val="Instruo"/>
      </w:pPr>
    </w:p>
    <w:tbl>
      <w:tblPr>
        <w:tblStyle w:val="Tabelacomgrade"/>
        <w:tblW w:w="0" w:type="auto"/>
        <w:jc w:val="center"/>
        <w:tblLook w:val="01E0" w:firstRow="1" w:lastRow="1" w:firstColumn="1" w:lastColumn="1" w:noHBand="0" w:noVBand="0"/>
      </w:tblPr>
      <w:tblGrid>
        <w:gridCol w:w="2482"/>
        <w:gridCol w:w="6805"/>
      </w:tblGrid>
      <w:tr w:rsidR="00226B5D" w:rsidRPr="00DA3D25">
        <w:trPr>
          <w:jc w:val="center"/>
        </w:trPr>
        <w:tc>
          <w:tcPr>
            <w:tcW w:w="9287" w:type="dxa"/>
            <w:gridSpan w:val="2"/>
            <w:tcBorders>
              <w:bottom w:val="single" w:sz="4" w:space="0" w:color="auto"/>
            </w:tcBorders>
            <w:shd w:val="clear" w:color="auto" w:fill="000080"/>
          </w:tcPr>
          <w:p w:rsidR="00226B5D" w:rsidRPr="00DA3D25" w:rsidRDefault="00226B5D" w:rsidP="00651119">
            <w:pPr>
              <w:pStyle w:val="TituloTabela"/>
            </w:pPr>
            <w:r>
              <w:t>Descrição dos componentes</w:t>
            </w:r>
          </w:p>
        </w:tc>
      </w:tr>
      <w:tr w:rsidR="00F62CC7" w:rsidRPr="00DA3D25" w:rsidTr="00633319">
        <w:trPr>
          <w:jc w:val="center"/>
        </w:trPr>
        <w:tc>
          <w:tcPr>
            <w:tcW w:w="2482" w:type="dxa"/>
            <w:shd w:val="clear" w:color="auto" w:fill="999999"/>
          </w:tcPr>
          <w:p w:rsidR="00F62CC7" w:rsidRPr="00DA3D25" w:rsidRDefault="00F62CC7" w:rsidP="00651119">
            <w:pPr>
              <w:spacing w:before="20" w:after="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Componente</w:t>
            </w:r>
          </w:p>
        </w:tc>
        <w:tc>
          <w:tcPr>
            <w:tcW w:w="6805" w:type="dxa"/>
            <w:shd w:val="clear" w:color="auto" w:fill="999999"/>
          </w:tcPr>
          <w:p w:rsidR="00F62CC7" w:rsidRPr="00DA3D25" w:rsidRDefault="00F62CC7" w:rsidP="00651119">
            <w:pPr>
              <w:spacing w:before="20" w:after="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Descrição</w:t>
            </w:r>
          </w:p>
        </w:tc>
      </w:tr>
      <w:tr w:rsidR="00F62CC7" w:rsidRPr="0072400E" w:rsidTr="009C6AED">
        <w:trPr>
          <w:jc w:val="center"/>
        </w:trPr>
        <w:tc>
          <w:tcPr>
            <w:tcW w:w="2482" w:type="dxa"/>
          </w:tcPr>
          <w:p w:rsidR="00F62CC7" w:rsidRDefault="00F62CC7" w:rsidP="00651119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Controller</w:t>
            </w:r>
          </w:p>
        </w:tc>
        <w:tc>
          <w:tcPr>
            <w:tcW w:w="6805" w:type="dxa"/>
          </w:tcPr>
          <w:p w:rsidR="00F62CC7" w:rsidRPr="0072400E" w:rsidRDefault="00F62CC7" w:rsidP="00651119">
            <w:pPr>
              <w:jc w:val="left"/>
              <w:rPr>
                <w:sz w:val="18"/>
                <w:szCs w:val="18"/>
              </w:rPr>
            </w:pPr>
            <w:r w:rsidRPr="00F62CC7">
              <w:rPr>
                <w:sz w:val="18"/>
                <w:szCs w:val="18"/>
              </w:rPr>
              <w:t xml:space="preserve">Carrega </w:t>
            </w:r>
            <w:r>
              <w:rPr>
                <w:sz w:val="18"/>
                <w:szCs w:val="18"/>
              </w:rPr>
              <w:t xml:space="preserve">a </w:t>
            </w:r>
            <w:r w:rsidRPr="00F62CC7">
              <w:rPr>
                <w:sz w:val="18"/>
                <w:szCs w:val="18"/>
              </w:rPr>
              <w:t>classe</w:t>
            </w:r>
            <w:r>
              <w:rPr>
                <w:sz w:val="18"/>
                <w:szCs w:val="18"/>
              </w:rPr>
              <w:t xml:space="preserve"> e o método mapeados na URL e o invoca.</w:t>
            </w:r>
          </w:p>
        </w:tc>
      </w:tr>
      <w:tr w:rsidR="00F62CC7" w:rsidTr="00D07271">
        <w:trPr>
          <w:jc w:val="center"/>
        </w:trPr>
        <w:tc>
          <w:tcPr>
            <w:tcW w:w="2482" w:type="dxa"/>
          </w:tcPr>
          <w:p w:rsidR="00F62CC7" w:rsidRPr="000F1983" w:rsidRDefault="00F62CC7" w:rsidP="00651119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Action</w:t>
            </w:r>
            <w:proofErr w:type="spellEnd"/>
          </w:p>
        </w:tc>
        <w:tc>
          <w:tcPr>
            <w:tcW w:w="6805" w:type="dxa"/>
          </w:tcPr>
          <w:p w:rsidR="00F62CC7" w:rsidRDefault="00F62CC7" w:rsidP="0065111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Recebe os dados aplica as regras de negócio e entrega as informações para </w:t>
            </w:r>
            <w:proofErr w:type="spellStart"/>
            <w:r>
              <w:rPr>
                <w:sz w:val="18"/>
                <w:szCs w:val="18"/>
              </w:rPr>
              <w:t>renderização</w:t>
            </w:r>
            <w:proofErr w:type="spellEnd"/>
            <w:r>
              <w:rPr>
                <w:sz w:val="18"/>
                <w:szCs w:val="18"/>
              </w:rPr>
              <w:t xml:space="preserve"> do </w:t>
            </w:r>
            <w:proofErr w:type="spellStart"/>
            <w:r>
              <w:rPr>
                <w:sz w:val="18"/>
                <w:szCs w:val="18"/>
              </w:rPr>
              <w:t>Template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F62CC7" w:rsidTr="00D07271">
        <w:trPr>
          <w:jc w:val="center"/>
        </w:trPr>
        <w:tc>
          <w:tcPr>
            <w:tcW w:w="2482" w:type="dxa"/>
          </w:tcPr>
          <w:p w:rsidR="00F62CC7" w:rsidRDefault="00F62CC7" w:rsidP="00651119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Template</w:t>
            </w:r>
            <w:proofErr w:type="spellEnd"/>
          </w:p>
        </w:tc>
        <w:tc>
          <w:tcPr>
            <w:tcW w:w="6805" w:type="dxa"/>
          </w:tcPr>
          <w:p w:rsidR="00F62CC7" w:rsidRDefault="00F62CC7" w:rsidP="00651119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Renderiza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template</w:t>
            </w:r>
            <w:proofErr w:type="spellEnd"/>
            <w:r>
              <w:rPr>
                <w:sz w:val="18"/>
                <w:szCs w:val="18"/>
              </w:rPr>
              <w:t xml:space="preserve"> com as informações passadas pela </w:t>
            </w:r>
            <w:proofErr w:type="spellStart"/>
            <w:r>
              <w:rPr>
                <w:sz w:val="18"/>
                <w:szCs w:val="18"/>
              </w:rPr>
              <w:t>Action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F62CC7" w:rsidTr="00D07271">
        <w:trPr>
          <w:jc w:val="center"/>
        </w:trPr>
        <w:tc>
          <w:tcPr>
            <w:tcW w:w="2482" w:type="dxa"/>
          </w:tcPr>
          <w:p w:rsidR="00F62CC7" w:rsidRDefault="00F62CC7" w:rsidP="0065111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Mapeamento</w:t>
            </w:r>
          </w:p>
        </w:tc>
        <w:tc>
          <w:tcPr>
            <w:tcW w:w="6805" w:type="dxa"/>
          </w:tcPr>
          <w:p w:rsidR="00F62CC7" w:rsidRDefault="00F62CC7" w:rsidP="0065111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Organiza o </w:t>
            </w:r>
            <w:proofErr w:type="gramStart"/>
            <w:r>
              <w:rPr>
                <w:sz w:val="18"/>
                <w:szCs w:val="18"/>
              </w:rPr>
              <w:t>menu</w:t>
            </w:r>
            <w:proofErr w:type="gramEnd"/>
            <w:r>
              <w:rPr>
                <w:sz w:val="18"/>
                <w:szCs w:val="18"/>
              </w:rPr>
              <w:t xml:space="preserve">, gera o menu </w:t>
            </w:r>
            <w:proofErr w:type="spellStart"/>
            <w:r>
              <w:rPr>
                <w:sz w:val="18"/>
                <w:szCs w:val="18"/>
              </w:rPr>
              <w:t>html</w:t>
            </w:r>
            <w:proofErr w:type="spellEnd"/>
            <w:r>
              <w:rPr>
                <w:sz w:val="18"/>
                <w:szCs w:val="18"/>
              </w:rPr>
              <w:t xml:space="preserve"> e gerencia a segurança padrão.</w:t>
            </w:r>
          </w:p>
        </w:tc>
      </w:tr>
      <w:tr w:rsidR="00F62CC7" w:rsidTr="00D07271">
        <w:trPr>
          <w:jc w:val="center"/>
        </w:trPr>
        <w:tc>
          <w:tcPr>
            <w:tcW w:w="2482" w:type="dxa"/>
          </w:tcPr>
          <w:p w:rsidR="00F62CC7" w:rsidRDefault="00F62CC7" w:rsidP="0065111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Migalha</w:t>
            </w:r>
          </w:p>
        </w:tc>
        <w:tc>
          <w:tcPr>
            <w:tcW w:w="6805" w:type="dxa"/>
          </w:tcPr>
          <w:p w:rsidR="00F62CC7" w:rsidRDefault="00F62CC7" w:rsidP="0065111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Armazena as informações necessárias da migalha e a </w:t>
            </w:r>
            <w:proofErr w:type="spellStart"/>
            <w:r>
              <w:rPr>
                <w:sz w:val="18"/>
                <w:szCs w:val="18"/>
              </w:rPr>
              <w:t>renderiza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F62CC7" w:rsidTr="00D07271">
        <w:trPr>
          <w:jc w:val="center"/>
        </w:trPr>
        <w:tc>
          <w:tcPr>
            <w:tcW w:w="2482" w:type="dxa"/>
          </w:tcPr>
          <w:p w:rsidR="00F62CC7" w:rsidRDefault="00F62CC7" w:rsidP="0065111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Mensagens</w:t>
            </w:r>
          </w:p>
        </w:tc>
        <w:tc>
          <w:tcPr>
            <w:tcW w:w="6805" w:type="dxa"/>
          </w:tcPr>
          <w:p w:rsidR="00F62CC7" w:rsidRDefault="00F62CC7" w:rsidP="0065111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Armazena as mensagens e as </w:t>
            </w:r>
            <w:proofErr w:type="spellStart"/>
            <w:r>
              <w:rPr>
                <w:sz w:val="18"/>
                <w:szCs w:val="18"/>
              </w:rPr>
              <w:t>renderiza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F62CC7" w:rsidTr="00D07271">
        <w:trPr>
          <w:jc w:val="center"/>
        </w:trPr>
        <w:tc>
          <w:tcPr>
            <w:tcW w:w="2482" w:type="dxa"/>
          </w:tcPr>
          <w:p w:rsidR="00F62CC7" w:rsidRDefault="005D5726" w:rsidP="0065111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Documentos</w:t>
            </w:r>
          </w:p>
        </w:tc>
        <w:tc>
          <w:tcPr>
            <w:tcW w:w="6805" w:type="dxa"/>
          </w:tcPr>
          <w:p w:rsidR="00F62CC7" w:rsidRDefault="005D5726" w:rsidP="0065111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Carrega arquivos HTML e XML.</w:t>
            </w:r>
          </w:p>
        </w:tc>
      </w:tr>
    </w:tbl>
    <w:p w:rsidR="005D5726" w:rsidRPr="005F01CE" w:rsidRDefault="005D5726" w:rsidP="005D5726">
      <w:pPr>
        <w:pStyle w:val="Ttulo1"/>
        <w:shd w:val="clear" w:color="auto" w:fill="C0C0C0"/>
        <w:tabs>
          <w:tab w:val="clear" w:pos="0"/>
          <w:tab w:val="clear" w:pos="425"/>
          <w:tab w:val="num" w:pos="432"/>
        </w:tabs>
        <w:spacing w:after="60"/>
        <w:ind w:left="432" w:hanging="432"/>
        <w:jc w:val="left"/>
      </w:pPr>
      <w:bookmarkStart w:id="4" w:name="_Toc303073281"/>
      <w:bookmarkStart w:id="5" w:name="_Toc304842877"/>
      <w:r w:rsidRPr="005F01CE">
        <w:lastRenderedPageBreak/>
        <w:t>Tecnologias Utilizadas</w:t>
      </w:r>
      <w:bookmarkEnd w:id="4"/>
      <w:bookmarkEnd w:id="5"/>
    </w:p>
    <w:p w:rsidR="005D5726" w:rsidRPr="005F01CE" w:rsidRDefault="005D5726" w:rsidP="00923ED2">
      <w:pPr>
        <w:pStyle w:val="Ttulo2"/>
        <w:numPr>
          <w:ilvl w:val="0"/>
          <w:numId w:val="0"/>
        </w:numPr>
        <w:tabs>
          <w:tab w:val="clear" w:pos="425"/>
        </w:tabs>
        <w:spacing w:before="240" w:after="60"/>
        <w:jc w:val="left"/>
      </w:pPr>
    </w:p>
    <w:tbl>
      <w:tblPr>
        <w:tblStyle w:val="Tabelacomgrade"/>
        <w:tblW w:w="0" w:type="auto"/>
        <w:tblInd w:w="180" w:type="dxa"/>
        <w:tblLook w:val="04A0" w:firstRow="1" w:lastRow="0" w:firstColumn="1" w:lastColumn="0" w:noHBand="0" w:noVBand="1"/>
      </w:tblPr>
      <w:tblGrid>
        <w:gridCol w:w="4859"/>
        <w:gridCol w:w="4248"/>
      </w:tblGrid>
      <w:tr w:rsidR="005D5726" w:rsidRPr="005F01CE" w:rsidTr="005D5726">
        <w:trPr>
          <w:cantSplit/>
        </w:trPr>
        <w:tc>
          <w:tcPr>
            <w:tcW w:w="4859" w:type="dxa"/>
          </w:tcPr>
          <w:p w:rsidR="005D5726" w:rsidRPr="005F01CE" w:rsidRDefault="005D5726" w:rsidP="00CB0B49">
            <w:pPr>
              <w:spacing w:line="360" w:lineRule="auto"/>
              <w:jc w:val="center"/>
              <w:rPr>
                <w:rFonts w:ascii="Verdana" w:hAnsi="Verdana"/>
                <w:b/>
                <w:sz w:val="20"/>
              </w:rPr>
            </w:pPr>
            <w:r w:rsidRPr="005F01CE">
              <w:rPr>
                <w:rFonts w:ascii="Verdana" w:hAnsi="Verdana"/>
                <w:b/>
                <w:noProof/>
                <w:sz w:val="20"/>
              </w:rPr>
              <w:drawing>
                <wp:inline distT="0" distB="0" distL="0" distR="0" wp14:anchorId="16E45950" wp14:editId="51431C17">
                  <wp:extent cx="1833498" cy="1392865"/>
                  <wp:effectExtent l="0" t="0" r="0" b="0"/>
                  <wp:docPr id="11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437" cy="13966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8" w:type="dxa"/>
            <w:vAlign w:val="center"/>
          </w:tcPr>
          <w:p w:rsidR="005D5726" w:rsidRPr="005F01CE" w:rsidRDefault="005D5726" w:rsidP="00CB0B49">
            <w:pPr>
              <w:spacing w:line="360" w:lineRule="auto"/>
              <w:jc w:val="center"/>
              <w:rPr>
                <w:rFonts w:ascii="Verdana" w:hAnsi="Verdana"/>
                <w:sz w:val="20"/>
              </w:rPr>
            </w:pPr>
            <w:r w:rsidRPr="005F01CE">
              <w:rPr>
                <w:rFonts w:ascii="Verdana" w:hAnsi="Verdana"/>
                <w:sz w:val="20"/>
              </w:rPr>
              <w:t xml:space="preserve">Java Platform, Enterprise </w:t>
            </w:r>
            <w:proofErr w:type="spellStart"/>
            <w:r w:rsidRPr="005F01CE">
              <w:rPr>
                <w:rFonts w:ascii="Verdana" w:hAnsi="Verdana"/>
                <w:sz w:val="20"/>
              </w:rPr>
              <w:t>Edition</w:t>
            </w:r>
            <w:proofErr w:type="spellEnd"/>
            <w:r w:rsidRPr="005F01CE">
              <w:rPr>
                <w:rFonts w:ascii="Verdana" w:hAnsi="Verdana"/>
                <w:sz w:val="20"/>
              </w:rPr>
              <w:t xml:space="preserve"> é uma plataforma de programação para servidores na linguagem de programação Java.</w:t>
            </w:r>
          </w:p>
        </w:tc>
      </w:tr>
      <w:tr w:rsidR="005D5726" w:rsidRPr="005F01CE" w:rsidTr="005D5726">
        <w:trPr>
          <w:cantSplit/>
        </w:trPr>
        <w:tc>
          <w:tcPr>
            <w:tcW w:w="4859" w:type="dxa"/>
          </w:tcPr>
          <w:p w:rsidR="005D5726" w:rsidRPr="005F01CE" w:rsidRDefault="005D5726" w:rsidP="00CB0B49">
            <w:pPr>
              <w:spacing w:line="360" w:lineRule="auto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69989E1" wp14:editId="1B4B4951">
                  <wp:extent cx="2352675" cy="1293971"/>
                  <wp:effectExtent l="0" t="0" r="0" b="1905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464" cy="129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8" w:type="dxa"/>
            <w:vAlign w:val="center"/>
          </w:tcPr>
          <w:p w:rsidR="005D5726" w:rsidRPr="005F01CE" w:rsidRDefault="005D5726" w:rsidP="005D5726">
            <w:pPr>
              <w:spacing w:line="360" w:lineRule="auto"/>
              <w:jc w:val="center"/>
              <w:rPr>
                <w:rFonts w:ascii="Verdana" w:hAnsi="Verdana"/>
                <w:sz w:val="20"/>
              </w:rPr>
            </w:pPr>
            <w:r w:rsidRPr="005D5726">
              <w:rPr>
                <w:rFonts w:ascii="Verdana" w:hAnsi="Verdana"/>
                <w:sz w:val="20"/>
              </w:rPr>
              <w:t xml:space="preserve">O </w:t>
            </w:r>
            <w:proofErr w:type="spellStart"/>
            <w:proofErr w:type="gramStart"/>
            <w:r w:rsidRPr="005D5726">
              <w:rPr>
                <w:rFonts w:ascii="Verdana" w:hAnsi="Verdana"/>
                <w:sz w:val="20"/>
              </w:rPr>
              <w:t>NetBeans</w:t>
            </w:r>
            <w:proofErr w:type="spellEnd"/>
            <w:proofErr w:type="gramEnd"/>
            <w:r w:rsidRPr="005D5726">
              <w:rPr>
                <w:rFonts w:ascii="Verdana" w:hAnsi="Verdana"/>
                <w:sz w:val="20"/>
              </w:rPr>
              <w:t xml:space="preserve"> IDE é um ambiente de desenvolvimento integrado (IDE) gratuito e de código aberto para desenvolvedores d</w:t>
            </w:r>
            <w:r>
              <w:rPr>
                <w:rFonts w:ascii="Verdana" w:hAnsi="Verdana"/>
                <w:sz w:val="20"/>
              </w:rPr>
              <w:t>e software nas linguagens Java e</w:t>
            </w:r>
            <w:r w:rsidRPr="005D5726">
              <w:rPr>
                <w:rFonts w:ascii="Verdana" w:hAnsi="Verdana"/>
                <w:sz w:val="20"/>
              </w:rPr>
              <w:t xml:space="preserve"> outras.</w:t>
            </w:r>
          </w:p>
        </w:tc>
      </w:tr>
      <w:tr w:rsidR="005D5726" w:rsidRPr="005F01CE" w:rsidTr="005D5726">
        <w:trPr>
          <w:cantSplit/>
        </w:trPr>
        <w:tc>
          <w:tcPr>
            <w:tcW w:w="4859" w:type="dxa"/>
          </w:tcPr>
          <w:p w:rsidR="005D5726" w:rsidRPr="005F01CE" w:rsidRDefault="005D5726" w:rsidP="00CB0B49">
            <w:pPr>
              <w:spacing w:line="360" w:lineRule="auto"/>
              <w:jc w:val="center"/>
              <w:rPr>
                <w:rFonts w:ascii="Verdana" w:hAnsi="Verdana"/>
                <w:noProof/>
              </w:rPr>
            </w:pPr>
            <w:r w:rsidRPr="005F01CE">
              <w:rPr>
                <w:rFonts w:ascii="Verdana" w:hAnsi="Verdana"/>
                <w:noProof/>
              </w:rPr>
              <w:drawing>
                <wp:inline distT="0" distB="0" distL="0" distR="0" wp14:anchorId="32487454" wp14:editId="20A3946F">
                  <wp:extent cx="2873127" cy="797441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75" cy="797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8" w:type="dxa"/>
            <w:vAlign w:val="center"/>
          </w:tcPr>
          <w:p w:rsidR="005D5726" w:rsidRPr="005F01CE" w:rsidRDefault="005D5726" w:rsidP="00CB0B49">
            <w:pPr>
              <w:spacing w:line="360" w:lineRule="auto"/>
              <w:jc w:val="center"/>
              <w:rPr>
                <w:rFonts w:ascii="Verdana" w:hAnsi="Verdana"/>
                <w:sz w:val="20"/>
              </w:rPr>
            </w:pPr>
            <w:r w:rsidRPr="005F01CE">
              <w:rPr>
                <w:rFonts w:ascii="Verdana" w:hAnsi="Verdana"/>
                <w:sz w:val="20"/>
              </w:rPr>
              <w:t xml:space="preserve">O </w:t>
            </w:r>
            <w:proofErr w:type="spellStart"/>
            <w:r w:rsidRPr="005F01CE">
              <w:rPr>
                <w:rFonts w:ascii="Verdana" w:hAnsi="Verdana"/>
                <w:sz w:val="20"/>
              </w:rPr>
              <w:t>Hibernate</w:t>
            </w:r>
            <w:proofErr w:type="spellEnd"/>
            <w:r w:rsidRPr="005F01CE">
              <w:rPr>
                <w:rFonts w:ascii="Verdana" w:hAnsi="Verdana"/>
                <w:sz w:val="20"/>
              </w:rPr>
              <w:t xml:space="preserve"> é um framework para o mapeamento objeto-relacional escrito na linguagem Java</w:t>
            </w:r>
          </w:p>
        </w:tc>
      </w:tr>
      <w:tr w:rsidR="005D5726" w:rsidRPr="005F01CE" w:rsidTr="005D5726">
        <w:trPr>
          <w:cantSplit/>
        </w:trPr>
        <w:tc>
          <w:tcPr>
            <w:tcW w:w="4859" w:type="dxa"/>
          </w:tcPr>
          <w:p w:rsidR="005D5726" w:rsidRPr="005F01CE" w:rsidRDefault="005D5726" w:rsidP="00CB0B49">
            <w:pPr>
              <w:spacing w:line="360" w:lineRule="auto"/>
              <w:jc w:val="center"/>
              <w:rPr>
                <w:rFonts w:ascii="Verdana" w:hAnsi="Verdana"/>
                <w:b/>
                <w:noProof/>
                <w:sz w:val="20"/>
              </w:rPr>
            </w:pPr>
            <w:r w:rsidRPr="005F01CE">
              <w:rPr>
                <w:rFonts w:ascii="Verdana" w:hAnsi="Verdana"/>
                <w:noProof/>
              </w:rPr>
              <w:drawing>
                <wp:inline distT="0" distB="0" distL="0" distR="0" wp14:anchorId="650A692F" wp14:editId="5B721A2C">
                  <wp:extent cx="2753833" cy="1143606"/>
                  <wp:effectExtent l="0" t="0" r="0" b="0"/>
                  <wp:docPr id="33" name="Imagem 33" descr="http://www.trademarkia.com/logo-images/jaspersoft-corporation/jasperreports-786103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trademarkia.com/logo-images/jaspersoft-corporation/jasperreports-786103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3833" cy="1143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8" w:type="dxa"/>
            <w:vAlign w:val="center"/>
          </w:tcPr>
          <w:p w:rsidR="005D5726" w:rsidRPr="005F01CE" w:rsidRDefault="005D5726" w:rsidP="00CB0B49">
            <w:pPr>
              <w:spacing w:line="360" w:lineRule="auto"/>
              <w:jc w:val="center"/>
              <w:rPr>
                <w:rFonts w:ascii="Verdana" w:hAnsi="Verdana"/>
                <w:sz w:val="20"/>
              </w:rPr>
            </w:pPr>
            <w:proofErr w:type="spellStart"/>
            <w:proofErr w:type="gramStart"/>
            <w:r w:rsidRPr="005F01CE">
              <w:rPr>
                <w:rFonts w:ascii="Verdana" w:hAnsi="Verdana"/>
                <w:sz w:val="20"/>
              </w:rPr>
              <w:t>JasperReports</w:t>
            </w:r>
            <w:proofErr w:type="spellEnd"/>
            <w:proofErr w:type="gramEnd"/>
            <w:r w:rsidRPr="005F01CE">
              <w:rPr>
                <w:rFonts w:ascii="Verdana" w:hAnsi="Verdana"/>
                <w:sz w:val="20"/>
              </w:rPr>
              <w:t xml:space="preserve"> é um framework em Java para criação de relatórios e pode exporta-los em PDF, HTML, Microsoft Excel, RTF, ODT e outros formatos.</w:t>
            </w:r>
          </w:p>
        </w:tc>
      </w:tr>
      <w:tr w:rsidR="005D5726" w:rsidRPr="005F01CE" w:rsidTr="005D5726">
        <w:trPr>
          <w:cantSplit/>
        </w:trPr>
        <w:tc>
          <w:tcPr>
            <w:tcW w:w="4859" w:type="dxa"/>
          </w:tcPr>
          <w:p w:rsidR="005D5726" w:rsidRPr="005F01CE" w:rsidRDefault="005D5726" w:rsidP="00CB0B49">
            <w:pPr>
              <w:spacing w:line="360" w:lineRule="auto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B1DAFCB" wp14:editId="1CEDF031">
                  <wp:extent cx="2552700" cy="1228725"/>
                  <wp:effectExtent l="0" t="0" r="0" b="9525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8" w:type="dxa"/>
            <w:vAlign w:val="center"/>
          </w:tcPr>
          <w:p w:rsidR="005D5726" w:rsidRPr="005F01CE" w:rsidRDefault="005D5726" w:rsidP="00CB0B49">
            <w:pPr>
              <w:spacing w:line="360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Apache </w:t>
            </w:r>
            <w:proofErr w:type="spellStart"/>
            <w:r>
              <w:rPr>
                <w:rFonts w:ascii="Verdana" w:hAnsi="Verdana"/>
                <w:sz w:val="20"/>
              </w:rPr>
              <w:t>Tomcat</w:t>
            </w:r>
            <w:proofErr w:type="spellEnd"/>
            <w:r>
              <w:rPr>
                <w:rFonts w:ascii="Verdana" w:hAnsi="Verdana"/>
                <w:sz w:val="20"/>
              </w:rPr>
              <w:t xml:space="preserve"> </w:t>
            </w:r>
            <w:r w:rsidRPr="006F2FEC">
              <w:rPr>
                <w:rFonts w:ascii="Verdana" w:hAnsi="Verdana"/>
                <w:sz w:val="20"/>
              </w:rPr>
              <w:t xml:space="preserve">é um </w:t>
            </w:r>
            <w:proofErr w:type="spellStart"/>
            <w:r w:rsidRPr="006F2FEC">
              <w:rPr>
                <w:rFonts w:ascii="Verdana" w:hAnsi="Verdana"/>
                <w:sz w:val="20"/>
              </w:rPr>
              <w:t>servlet</w:t>
            </w:r>
            <w:proofErr w:type="spellEnd"/>
            <w:r w:rsidRPr="006F2FEC">
              <w:rPr>
                <w:rFonts w:ascii="Verdana" w:hAnsi="Verdana"/>
                <w:sz w:val="20"/>
              </w:rPr>
              <w:t xml:space="preserve"> container open </w:t>
            </w:r>
            <w:proofErr w:type="spellStart"/>
            <w:r w:rsidRPr="006F2FEC">
              <w:rPr>
                <w:rFonts w:ascii="Verdana" w:hAnsi="Verdana"/>
                <w:sz w:val="20"/>
              </w:rPr>
              <w:t>source</w:t>
            </w:r>
            <w:proofErr w:type="spellEnd"/>
            <w:r w:rsidRPr="006F2FEC">
              <w:rPr>
                <w:rFonts w:ascii="Verdana" w:hAnsi="Verdana"/>
                <w:sz w:val="20"/>
              </w:rPr>
              <w:t xml:space="preserve"> desenvolvido pela Apache Software Foundation (ASF).</w:t>
            </w:r>
          </w:p>
        </w:tc>
      </w:tr>
      <w:tr w:rsidR="005D5726" w:rsidRPr="005F01CE" w:rsidTr="005D5726">
        <w:trPr>
          <w:cantSplit/>
        </w:trPr>
        <w:tc>
          <w:tcPr>
            <w:tcW w:w="4859" w:type="dxa"/>
          </w:tcPr>
          <w:p w:rsidR="005D5726" w:rsidRDefault="00923ED2" w:rsidP="00CB0B49">
            <w:pPr>
              <w:spacing w:line="360" w:lineRule="auto"/>
              <w:jc w:val="center"/>
              <w:rPr>
                <w:noProof/>
              </w:rPr>
            </w:pPr>
            <w:r w:rsidRPr="00923ED2">
              <w:rPr>
                <w:noProof/>
              </w:rPr>
              <w:lastRenderedPageBreak/>
              <w:drawing>
                <wp:inline distT="0" distB="0" distL="0" distR="0" wp14:anchorId="2978C31D" wp14:editId="2DEE2ED5">
                  <wp:extent cx="1532093" cy="1485900"/>
                  <wp:effectExtent l="0" t="0" r="0" b="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430" cy="1488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8" w:type="dxa"/>
            <w:vAlign w:val="center"/>
          </w:tcPr>
          <w:p w:rsidR="005D5726" w:rsidRDefault="005D5726" w:rsidP="00CB0B49">
            <w:pPr>
              <w:spacing w:line="360" w:lineRule="auto"/>
              <w:jc w:val="center"/>
              <w:rPr>
                <w:rFonts w:ascii="Verdana" w:hAnsi="Verdana"/>
                <w:sz w:val="20"/>
              </w:rPr>
            </w:pPr>
            <w:proofErr w:type="spellStart"/>
            <w:proofErr w:type="gramStart"/>
            <w:r w:rsidRPr="005D5726">
              <w:rPr>
                <w:rFonts w:ascii="Verdana" w:hAnsi="Verdana"/>
                <w:sz w:val="20"/>
              </w:rPr>
              <w:t>jQuery</w:t>
            </w:r>
            <w:proofErr w:type="spellEnd"/>
            <w:proofErr w:type="gramEnd"/>
            <w:r w:rsidRPr="005D5726">
              <w:rPr>
                <w:rFonts w:ascii="Verdana" w:hAnsi="Verdana"/>
                <w:sz w:val="20"/>
              </w:rPr>
              <w:t xml:space="preserve"> é uma biblioteca </w:t>
            </w:r>
            <w:proofErr w:type="spellStart"/>
            <w:r w:rsidRPr="005D5726">
              <w:rPr>
                <w:rFonts w:ascii="Verdana" w:hAnsi="Verdana"/>
                <w:sz w:val="20"/>
              </w:rPr>
              <w:t>JavaScript</w:t>
            </w:r>
            <w:proofErr w:type="spellEnd"/>
            <w:r w:rsidRPr="005D5726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5D5726">
              <w:rPr>
                <w:rFonts w:ascii="Verdana" w:hAnsi="Verdana"/>
                <w:sz w:val="20"/>
              </w:rPr>
              <w:t>cross</w:t>
            </w:r>
            <w:proofErr w:type="spellEnd"/>
            <w:r w:rsidRPr="005D5726">
              <w:rPr>
                <w:rFonts w:ascii="Verdana" w:hAnsi="Verdana"/>
                <w:sz w:val="20"/>
              </w:rPr>
              <w:t xml:space="preserve">-browser desenvolvida para simplificar os scripts </w:t>
            </w:r>
            <w:proofErr w:type="spellStart"/>
            <w:r w:rsidRPr="005D5726">
              <w:rPr>
                <w:rFonts w:ascii="Verdana" w:hAnsi="Verdana"/>
                <w:sz w:val="20"/>
              </w:rPr>
              <w:t>client</w:t>
            </w:r>
            <w:proofErr w:type="spellEnd"/>
            <w:r w:rsidRPr="005D5726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5D5726">
              <w:rPr>
                <w:rFonts w:ascii="Verdana" w:hAnsi="Verdana"/>
                <w:sz w:val="20"/>
              </w:rPr>
              <w:t>side</w:t>
            </w:r>
            <w:proofErr w:type="spellEnd"/>
            <w:r w:rsidRPr="005D5726">
              <w:rPr>
                <w:rFonts w:ascii="Verdana" w:hAnsi="Verdana"/>
                <w:sz w:val="20"/>
              </w:rPr>
              <w:t xml:space="preserve"> que interagem com o HTML</w:t>
            </w:r>
          </w:p>
        </w:tc>
      </w:tr>
    </w:tbl>
    <w:p w:rsidR="005D5726" w:rsidRDefault="005D5726" w:rsidP="005D5726"/>
    <w:p w:rsidR="00FE3B7E" w:rsidRDefault="00FE3B7E" w:rsidP="00FE3B7E">
      <w:pPr>
        <w:pStyle w:val="Ttulo1"/>
      </w:pPr>
      <w:bookmarkStart w:id="6" w:name="_Toc304842878"/>
      <w:proofErr w:type="spellStart"/>
      <w:r>
        <w:t>Screenshots</w:t>
      </w:r>
      <w:proofErr w:type="spellEnd"/>
      <w:r>
        <w:t xml:space="preserve"> da aplicação</w:t>
      </w:r>
      <w:bookmarkEnd w:id="6"/>
    </w:p>
    <w:p w:rsidR="00FE3B7E" w:rsidRDefault="00FE3B7E" w:rsidP="00FE3B7E">
      <w:r>
        <w:rPr>
          <w:noProof/>
        </w:rPr>
        <w:drawing>
          <wp:inline distT="0" distB="0" distL="0" distR="0" wp14:anchorId="48B8163F" wp14:editId="593A45F4">
            <wp:extent cx="5612130" cy="2726055"/>
            <wp:effectExtent l="0" t="0" r="762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7E" w:rsidRDefault="00FE3B7E" w:rsidP="00FE3B7E">
      <w:r>
        <w:rPr>
          <w:noProof/>
        </w:rPr>
        <w:drawing>
          <wp:inline distT="0" distB="0" distL="0" distR="0" wp14:anchorId="2B9A7E07" wp14:editId="60E1AAF5">
            <wp:extent cx="5612130" cy="2326005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7E" w:rsidRDefault="00FE3B7E" w:rsidP="00FE3B7E">
      <w:r>
        <w:rPr>
          <w:noProof/>
        </w:rPr>
        <w:lastRenderedPageBreak/>
        <w:drawing>
          <wp:inline distT="0" distB="0" distL="0" distR="0" wp14:anchorId="4C685FBB" wp14:editId="5B2D63E5">
            <wp:extent cx="5612130" cy="2423795"/>
            <wp:effectExtent l="0" t="0" r="762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7E" w:rsidRDefault="00FE3B7E" w:rsidP="00FE3B7E">
      <w:r>
        <w:rPr>
          <w:noProof/>
        </w:rPr>
        <w:drawing>
          <wp:inline distT="0" distB="0" distL="0" distR="0" wp14:anchorId="775E35A9" wp14:editId="743D7CB1">
            <wp:extent cx="5612130" cy="4018915"/>
            <wp:effectExtent l="0" t="0" r="7620" b="63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7E" w:rsidRDefault="00FE3B7E" w:rsidP="00FE3B7E">
      <w:r>
        <w:rPr>
          <w:noProof/>
        </w:rPr>
        <w:lastRenderedPageBreak/>
        <w:drawing>
          <wp:inline distT="0" distB="0" distL="0" distR="0" wp14:anchorId="75E58C82" wp14:editId="024C3AF6">
            <wp:extent cx="5612130" cy="3995420"/>
            <wp:effectExtent l="0" t="0" r="7620" b="508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7E" w:rsidRDefault="00FE3B7E" w:rsidP="00FE3B7E">
      <w:r>
        <w:rPr>
          <w:noProof/>
        </w:rPr>
        <w:lastRenderedPageBreak/>
        <w:drawing>
          <wp:inline distT="0" distB="0" distL="0" distR="0" wp14:anchorId="417E99DA" wp14:editId="30E119AA">
            <wp:extent cx="5612130" cy="3886835"/>
            <wp:effectExtent l="0" t="0" r="762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26" w:rsidRPr="005D5726" w:rsidRDefault="005D5726" w:rsidP="005D5726"/>
    <w:sectPr w:rsidR="005D5726" w:rsidRPr="005D5726" w:rsidSect="00B15262">
      <w:headerReference w:type="even" r:id="rId27"/>
      <w:type w:val="continuous"/>
      <w:pgSz w:w="11907" w:h="16840" w:code="9"/>
      <w:pgMar w:top="1985" w:right="1418" w:bottom="1134" w:left="1418" w:header="737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7F5" w:rsidRDefault="00FF57F5">
      <w:r>
        <w:separator/>
      </w:r>
    </w:p>
    <w:p w:rsidR="00FF57F5" w:rsidRDefault="00FF57F5"/>
  </w:endnote>
  <w:endnote w:type="continuationSeparator" w:id="0">
    <w:p w:rsidR="00FF57F5" w:rsidRDefault="00FF57F5">
      <w:r>
        <w:continuationSeparator/>
      </w:r>
    </w:p>
    <w:p w:rsidR="00FF57F5" w:rsidRDefault="00FF57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9C" w:rsidRDefault="00FE589C" w:rsidP="002902CA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605"/>
      <w:gridCol w:w="4606"/>
    </w:tblGrid>
    <w:tr w:rsidR="00FE589C" w:rsidRPr="003D59E6">
      <w:tc>
        <w:tcPr>
          <w:tcW w:w="4605" w:type="dxa"/>
        </w:tcPr>
        <w:p w:rsidR="00FE589C" w:rsidRPr="003D59E6" w:rsidRDefault="00FE589C" w:rsidP="0057652B">
          <w:pPr>
            <w:pStyle w:val="Rodap"/>
            <w:rPr>
              <w:rFonts w:ascii="Verdana" w:hAnsi="Verdana" w:cs="Arial"/>
              <w:color w:val="FF0000"/>
            </w:rPr>
          </w:pPr>
        </w:p>
      </w:tc>
      <w:tc>
        <w:tcPr>
          <w:tcW w:w="4606" w:type="dxa"/>
        </w:tcPr>
        <w:p w:rsidR="00FE589C" w:rsidRPr="003D59E6" w:rsidRDefault="00FE589C" w:rsidP="0057652B">
          <w:pPr>
            <w:pStyle w:val="Rodap"/>
            <w:jc w:val="right"/>
            <w:rPr>
              <w:rFonts w:ascii="Verdana" w:hAnsi="Verdana" w:cs="Arial"/>
            </w:rPr>
          </w:pPr>
          <w:r w:rsidRPr="003D59E6">
            <w:rPr>
              <w:rStyle w:val="Nmerodepgina"/>
              <w:rFonts w:ascii="Verdana" w:hAnsi="Verdana" w:cs="Arial"/>
            </w:rPr>
            <w:t xml:space="preserve">Página </w:t>
          </w:r>
          <w:r w:rsidRPr="003D59E6">
            <w:rPr>
              <w:rStyle w:val="Nmerodepgina"/>
              <w:rFonts w:ascii="Verdana" w:hAnsi="Verdana" w:cs="Arial"/>
            </w:rPr>
            <w:fldChar w:fldCharType="begin"/>
          </w:r>
          <w:r w:rsidRPr="003D59E6">
            <w:rPr>
              <w:rStyle w:val="Nmerodepgina"/>
              <w:rFonts w:ascii="Verdana" w:hAnsi="Verdana" w:cs="Arial"/>
            </w:rPr>
            <w:instrText xml:space="preserve"> PAGE </w:instrText>
          </w:r>
          <w:r w:rsidRPr="003D59E6">
            <w:rPr>
              <w:rStyle w:val="Nmerodepgina"/>
              <w:rFonts w:ascii="Verdana" w:hAnsi="Verdana" w:cs="Arial"/>
            </w:rPr>
            <w:fldChar w:fldCharType="separate"/>
          </w:r>
          <w:r w:rsidR="00BD0844">
            <w:rPr>
              <w:rStyle w:val="Nmerodepgina"/>
              <w:rFonts w:ascii="Verdana" w:hAnsi="Verdana" w:cs="Arial"/>
              <w:noProof/>
            </w:rPr>
            <w:t>3</w:t>
          </w:r>
          <w:r w:rsidRPr="003D59E6">
            <w:rPr>
              <w:rStyle w:val="Nmerodepgina"/>
              <w:rFonts w:ascii="Verdana" w:hAnsi="Verdana" w:cs="Arial"/>
            </w:rPr>
            <w:fldChar w:fldCharType="end"/>
          </w:r>
        </w:p>
      </w:tc>
    </w:tr>
  </w:tbl>
  <w:p w:rsidR="00FE589C" w:rsidRPr="0057652B" w:rsidRDefault="00FE589C" w:rsidP="009451C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9C" w:rsidRDefault="00FE589C">
    <w:pPr>
      <w:pStyle w:val="Rodap"/>
    </w:pPr>
  </w:p>
  <w:p w:rsidR="00FE589C" w:rsidRDefault="00FE589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7F5" w:rsidRDefault="00FF57F5">
      <w:r>
        <w:separator/>
      </w:r>
    </w:p>
    <w:p w:rsidR="00FF57F5" w:rsidRDefault="00FF57F5"/>
  </w:footnote>
  <w:footnote w:type="continuationSeparator" w:id="0">
    <w:p w:rsidR="00FF57F5" w:rsidRDefault="00FF57F5">
      <w:r>
        <w:continuationSeparator/>
      </w:r>
    </w:p>
    <w:p w:rsidR="00FF57F5" w:rsidRDefault="00FF57F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312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835"/>
      <w:gridCol w:w="3975"/>
      <w:gridCol w:w="2502"/>
    </w:tblGrid>
    <w:tr w:rsidR="00FE589C" w:rsidRPr="00654AA5">
      <w:trPr>
        <w:trHeight w:val="534"/>
      </w:trPr>
      <w:tc>
        <w:tcPr>
          <w:tcW w:w="2835" w:type="dxa"/>
        </w:tcPr>
        <w:p w:rsidR="00FE589C" w:rsidRPr="00B407F6" w:rsidRDefault="00FE589C" w:rsidP="00CE7711">
          <w:pPr>
            <w:pStyle w:val="Cabealho"/>
            <w:rPr>
              <w:rFonts w:ascii="Verdana" w:hAnsi="Verdana" w:cs="Arial"/>
            </w:rPr>
          </w:pPr>
          <w:r w:rsidRPr="00B407F6">
            <w:rPr>
              <w:rFonts w:ascii="Verdana" w:hAnsi="Verdana" w:cs="Arial"/>
            </w:rPr>
            <w:t>Plano do Projeto</w:t>
          </w:r>
        </w:p>
      </w:tc>
      <w:tc>
        <w:tcPr>
          <w:tcW w:w="3975" w:type="dxa"/>
        </w:tcPr>
        <w:p w:rsidR="00FE589C" w:rsidRPr="00B407F6" w:rsidRDefault="00FE589C" w:rsidP="0057652B">
          <w:pPr>
            <w:pStyle w:val="Cabealho"/>
            <w:jc w:val="left"/>
            <w:rPr>
              <w:rFonts w:ascii="Verdana" w:hAnsi="Verdana" w:cs="Arial"/>
            </w:rPr>
          </w:pPr>
          <w:r w:rsidRPr="00B407F6">
            <w:rPr>
              <w:rFonts w:ascii="Verdana" w:hAnsi="Verdana" w:cs="Arial"/>
            </w:rPr>
            <w:t>SIAM Laboratórios</w:t>
          </w:r>
        </w:p>
        <w:p w:rsidR="00FE589C" w:rsidRPr="00B407F6" w:rsidRDefault="00FE589C" w:rsidP="0057652B">
          <w:pPr>
            <w:pStyle w:val="Cabealho"/>
            <w:jc w:val="left"/>
            <w:rPr>
              <w:rFonts w:ascii="Verdana" w:hAnsi="Verdana" w:cs="Arial"/>
            </w:rPr>
          </w:pPr>
          <w:r w:rsidRPr="00B407F6">
            <w:rPr>
              <w:rFonts w:ascii="Verdana" w:hAnsi="Verdana" w:cs="Arial"/>
            </w:rPr>
            <w:t>SEMAD</w:t>
          </w:r>
        </w:p>
      </w:tc>
      <w:tc>
        <w:tcPr>
          <w:tcW w:w="2502" w:type="dxa"/>
        </w:tcPr>
        <w:p w:rsidR="00FE589C" w:rsidRPr="00964689" w:rsidRDefault="009E59EB" w:rsidP="00CE7711">
          <w:pPr>
            <w:pStyle w:val="Cabealho"/>
            <w:rPr>
              <w:rFonts w:cs="Arial"/>
              <w:b/>
            </w:rPr>
          </w:pPr>
          <w:r>
            <w:rPr>
              <w:rFonts w:cs="Arial"/>
              <w:b/>
              <w:noProof/>
            </w:rPr>
            <w:drawing>
              <wp:inline distT="0" distB="0" distL="0" distR="0">
                <wp:extent cx="1323975" cy="219075"/>
                <wp:effectExtent l="0" t="0" r="9525" b="9525"/>
                <wp:docPr id="1" name="Imagem 1" descr="main_syn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_syn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22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9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E589C" w:rsidRDefault="00FE589C" w:rsidP="002902CA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605"/>
      <w:gridCol w:w="4606"/>
    </w:tblGrid>
    <w:tr w:rsidR="00FE589C">
      <w:trPr>
        <w:trHeight w:val="711"/>
      </w:trPr>
      <w:tc>
        <w:tcPr>
          <w:tcW w:w="4605" w:type="dxa"/>
        </w:tcPr>
        <w:p w:rsidR="00FE589C" w:rsidRDefault="003041A3" w:rsidP="007D770B">
          <w:pPr>
            <w:pStyle w:val="Cabealho"/>
          </w:pPr>
          <w:r>
            <w:rPr>
              <w:noProof/>
            </w:rPr>
            <w:drawing>
              <wp:inline distT="0" distB="0" distL="0" distR="0">
                <wp:extent cx="1276716" cy="485775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eub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8275" cy="486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6" w:type="dxa"/>
        </w:tcPr>
        <w:p w:rsidR="00FE589C" w:rsidRDefault="00FE589C" w:rsidP="007D770B">
          <w:pPr>
            <w:pStyle w:val="Cabealho"/>
            <w:jc w:val="right"/>
          </w:pPr>
        </w:p>
      </w:tc>
    </w:tr>
  </w:tbl>
  <w:p w:rsidR="00FE589C" w:rsidRDefault="00FE589C" w:rsidP="007D770B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312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835"/>
      <w:gridCol w:w="3975"/>
      <w:gridCol w:w="2502"/>
    </w:tblGrid>
    <w:tr w:rsidR="00FE589C" w:rsidRPr="00654AA5">
      <w:trPr>
        <w:trHeight w:val="534"/>
      </w:trPr>
      <w:tc>
        <w:tcPr>
          <w:tcW w:w="2835" w:type="dxa"/>
        </w:tcPr>
        <w:p w:rsidR="00FE589C" w:rsidRPr="00B407F6" w:rsidRDefault="00D92E7F" w:rsidP="004E59BD">
          <w:pPr>
            <w:pStyle w:val="Cabealho"/>
            <w:jc w:val="left"/>
            <w:rPr>
              <w:rFonts w:ascii="Verdana" w:hAnsi="Verdana" w:cs="Arial"/>
            </w:rPr>
          </w:pPr>
          <w:r>
            <w:rPr>
              <w:rFonts w:ascii="Verdana" w:hAnsi="Verdana" w:cs="Arial"/>
            </w:rPr>
            <w:fldChar w:fldCharType="begin"/>
          </w:r>
          <w:r>
            <w:rPr>
              <w:rFonts w:ascii="Verdana" w:hAnsi="Verdana" w:cs="Arial"/>
            </w:rPr>
            <w:instrText xml:space="preserve"> </w:instrText>
          </w:r>
          <w:r w:rsidR="009611D9">
            <w:rPr>
              <w:rFonts w:ascii="Verdana" w:hAnsi="Verdana" w:cs="Arial"/>
            </w:rPr>
            <w:instrText>Docproperty Title</w:instrText>
          </w:r>
          <w:r>
            <w:rPr>
              <w:rFonts w:ascii="Verdana" w:hAnsi="Verdana" w:cs="Arial"/>
            </w:rPr>
            <w:fldChar w:fldCharType="separate"/>
          </w:r>
          <w:r w:rsidR="003041A3">
            <w:rPr>
              <w:rFonts w:ascii="Verdana" w:hAnsi="Verdana" w:cs="Arial"/>
            </w:rPr>
            <w:t>Arquitetura de Software</w:t>
          </w:r>
          <w:r>
            <w:rPr>
              <w:rFonts w:ascii="Verdana" w:hAnsi="Verdana" w:cs="Arial"/>
            </w:rPr>
            <w:fldChar w:fldCharType="end"/>
          </w:r>
        </w:p>
      </w:tc>
      <w:tc>
        <w:tcPr>
          <w:tcW w:w="3975" w:type="dxa"/>
        </w:tcPr>
        <w:p w:rsidR="00FE589C" w:rsidRPr="00B407F6" w:rsidRDefault="008D3AD7" w:rsidP="0057652B">
          <w:pPr>
            <w:pStyle w:val="Cabealho"/>
            <w:jc w:val="left"/>
            <w:rPr>
              <w:rFonts w:ascii="Verdana" w:hAnsi="Verdana" w:cs="Arial"/>
            </w:rPr>
          </w:pPr>
          <w:r>
            <w:rPr>
              <w:rFonts w:ascii="Verdana" w:hAnsi="Verdana" w:cs="Arial"/>
            </w:rPr>
            <w:fldChar w:fldCharType="begin"/>
          </w:r>
          <w:r>
            <w:rPr>
              <w:rFonts w:ascii="Verdana" w:hAnsi="Verdana" w:cs="Arial"/>
            </w:rPr>
            <w:instrText xml:space="preserve"> REF NomeProjeto </w:instrText>
          </w:r>
          <w:r>
            <w:rPr>
              <w:rFonts w:ascii="Verdana" w:hAnsi="Verdana" w:cs="Arial"/>
            </w:rPr>
            <w:fldChar w:fldCharType="separate"/>
          </w:r>
          <w:proofErr w:type="spellStart"/>
          <w:proofErr w:type="gramStart"/>
          <w:r w:rsidR="003041A3">
            <w:t>FSWUniCEUB</w:t>
          </w:r>
          <w:proofErr w:type="spellEnd"/>
          <w:proofErr w:type="gramEnd"/>
          <w:r w:rsidR="003041A3">
            <w:t xml:space="preserve"> - Protótipo</w:t>
          </w:r>
          <w:r>
            <w:rPr>
              <w:rFonts w:ascii="Verdana" w:hAnsi="Verdana" w:cs="Arial"/>
            </w:rPr>
            <w:fldChar w:fldCharType="end"/>
          </w:r>
        </w:p>
        <w:p w:rsidR="00FE589C" w:rsidRPr="00B407F6" w:rsidRDefault="00FE589C" w:rsidP="00541D82">
          <w:pPr>
            <w:pStyle w:val="Cabealho"/>
            <w:spacing w:before="0"/>
            <w:jc w:val="left"/>
            <w:rPr>
              <w:rFonts w:ascii="Verdana" w:hAnsi="Verdana" w:cs="Arial"/>
            </w:rPr>
          </w:pPr>
        </w:p>
      </w:tc>
      <w:tc>
        <w:tcPr>
          <w:tcW w:w="2502" w:type="dxa"/>
        </w:tcPr>
        <w:p w:rsidR="00FE589C" w:rsidRDefault="003041A3" w:rsidP="00E77A3E">
          <w:pPr>
            <w:pStyle w:val="Cabealho"/>
            <w:spacing w:after="0"/>
            <w:rPr>
              <w:rFonts w:cs="Arial"/>
              <w:b/>
            </w:rPr>
          </w:pPr>
          <w:r>
            <w:rPr>
              <w:rFonts w:cs="Arial"/>
              <w:b/>
              <w:noProof/>
            </w:rPr>
            <w:drawing>
              <wp:inline distT="0" distB="0" distL="0" distR="0">
                <wp:extent cx="1101481" cy="419100"/>
                <wp:effectExtent l="0" t="0" r="381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eub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826" cy="4196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77A3E" w:rsidRPr="00BF1FD4" w:rsidRDefault="00E77A3E" w:rsidP="00A81E46">
          <w:pPr>
            <w:pStyle w:val="Cabealho"/>
            <w:jc w:val="right"/>
            <w:rPr>
              <w:rFonts w:cs="Arial"/>
              <w:b/>
              <w:sz w:val="20"/>
            </w:rPr>
          </w:pPr>
        </w:p>
      </w:tc>
    </w:tr>
  </w:tbl>
  <w:p w:rsidR="00FE589C" w:rsidRDefault="00FE589C" w:rsidP="002902CA">
    <w:pPr>
      <w:pStyle w:val="Cabealho"/>
      <w:pBdr>
        <w:bottom w:val="dotted" w:sz="2" w:space="1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9C" w:rsidRDefault="00FE589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40F63EA"/>
    <w:multiLevelType w:val="hybridMultilevel"/>
    <w:tmpl w:val="A352EF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>
    <w:nsid w:val="1C4F3E3A"/>
    <w:multiLevelType w:val="multilevel"/>
    <w:tmpl w:val="D1346F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1C7C7E42"/>
    <w:multiLevelType w:val="multilevel"/>
    <w:tmpl w:val="3ED28C1A"/>
    <w:lvl w:ilvl="0">
      <w:start w:val="1"/>
      <w:numFmt w:val="decimal"/>
      <w:lvlText w:val="%1."/>
      <w:lvlJc w:val="left"/>
      <w:pPr>
        <w:tabs>
          <w:tab w:val="num" w:pos="340"/>
        </w:tabs>
        <w:ind w:left="34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340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340"/>
        </w:tabs>
        <w:ind w:left="340" w:firstLine="0"/>
      </w:pPr>
      <w:rPr>
        <w:rFonts w:ascii="Verdana" w:hAnsi="Verdana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6">
    <w:nsid w:val="262F24D5"/>
    <w:multiLevelType w:val="multilevel"/>
    <w:tmpl w:val="AEB603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27580C86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9485B6A"/>
    <w:multiLevelType w:val="multilevel"/>
    <w:tmpl w:val="DE8AE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40" w:firstLine="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948" w:hanging="222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2">
    <w:nsid w:val="5148108C"/>
    <w:multiLevelType w:val="multilevel"/>
    <w:tmpl w:val="043CAA9A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3">
    <w:nsid w:val="517F3583"/>
    <w:multiLevelType w:val="hybridMultilevel"/>
    <w:tmpl w:val="2DB875C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31807AA"/>
    <w:multiLevelType w:val="hybridMultilevel"/>
    <w:tmpl w:val="8430C1A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16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>
    <w:nsid w:val="73FA1E4D"/>
    <w:multiLevelType w:val="multilevel"/>
    <w:tmpl w:val="AEB603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>
    <w:nsid w:val="759C2014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0">
    <w:nsid w:val="7B885728"/>
    <w:multiLevelType w:val="hybridMultilevel"/>
    <w:tmpl w:val="9F90C190"/>
    <w:lvl w:ilvl="0" w:tplc="0416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13"/>
  </w:num>
  <w:num w:numId="2">
    <w:abstractNumId w:val="12"/>
  </w:num>
  <w:num w:numId="3">
    <w:abstractNumId w:val="12"/>
  </w:num>
  <w:num w:numId="4">
    <w:abstractNumId w:val="12"/>
  </w:num>
  <w:num w:numId="5">
    <w:abstractNumId w:val="4"/>
  </w:num>
  <w:num w:numId="6">
    <w:abstractNumId w:val="17"/>
  </w:num>
  <w:num w:numId="7">
    <w:abstractNumId w:val="6"/>
  </w:num>
  <w:num w:numId="8">
    <w:abstractNumId w:val="12"/>
  </w:num>
  <w:num w:numId="9">
    <w:abstractNumId w:val="12"/>
  </w:num>
  <w:num w:numId="10">
    <w:abstractNumId w:val="12"/>
  </w:num>
  <w:num w:numId="11">
    <w:abstractNumId w:val="8"/>
  </w:num>
  <w:num w:numId="12">
    <w:abstractNumId w:val="18"/>
  </w:num>
  <w:num w:numId="13">
    <w:abstractNumId w:val="7"/>
  </w:num>
  <w:num w:numId="14">
    <w:abstractNumId w:val="5"/>
  </w:num>
  <w:num w:numId="15">
    <w:abstractNumId w:val="12"/>
  </w:num>
  <w:num w:numId="16">
    <w:abstractNumId w:val="12"/>
  </w:num>
  <w:num w:numId="17">
    <w:abstractNumId w:val="20"/>
  </w:num>
  <w:num w:numId="18">
    <w:abstractNumId w:val="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4"/>
  </w:num>
  <w:num w:numId="26">
    <w:abstractNumId w:val="12"/>
    <w:lvlOverride w:ilvl="0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9EB"/>
    <w:rsid w:val="0000139F"/>
    <w:rsid w:val="00002EF4"/>
    <w:rsid w:val="00003DD5"/>
    <w:rsid w:val="00005B15"/>
    <w:rsid w:val="00010298"/>
    <w:rsid w:val="000156B1"/>
    <w:rsid w:val="00017D18"/>
    <w:rsid w:val="00020158"/>
    <w:rsid w:val="00022853"/>
    <w:rsid w:val="000243D4"/>
    <w:rsid w:val="0002459F"/>
    <w:rsid w:val="00030588"/>
    <w:rsid w:val="00033F1C"/>
    <w:rsid w:val="0004427D"/>
    <w:rsid w:val="0004449A"/>
    <w:rsid w:val="0005113C"/>
    <w:rsid w:val="00054ABB"/>
    <w:rsid w:val="000555D5"/>
    <w:rsid w:val="0006228F"/>
    <w:rsid w:val="00063777"/>
    <w:rsid w:val="0006480A"/>
    <w:rsid w:val="0006491E"/>
    <w:rsid w:val="00066CD3"/>
    <w:rsid w:val="000720CE"/>
    <w:rsid w:val="00073251"/>
    <w:rsid w:val="000818FE"/>
    <w:rsid w:val="00082EF2"/>
    <w:rsid w:val="000830CF"/>
    <w:rsid w:val="00083D05"/>
    <w:rsid w:val="000854F7"/>
    <w:rsid w:val="00085CDE"/>
    <w:rsid w:val="00085F8F"/>
    <w:rsid w:val="00091012"/>
    <w:rsid w:val="00091BA4"/>
    <w:rsid w:val="00097A37"/>
    <w:rsid w:val="00097D8F"/>
    <w:rsid w:val="000A010A"/>
    <w:rsid w:val="000A566B"/>
    <w:rsid w:val="000A5A2D"/>
    <w:rsid w:val="000B1225"/>
    <w:rsid w:val="000B3878"/>
    <w:rsid w:val="000C5514"/>
    <w:rsid w:val="000C6878"/>
    <w:rsid w:val="000D1C8A"/>
    <w:rsid w:val="000D5F38"/>
    <w:rsid w:val="000E1780"/>
    <w:rsid w:val="000E6A51"/>
    <w:rsid w:val="000F011C"/>
    <w:rsid w:val="000F36E2"/>
    <w:rsid w:val="00100DD7"/>
    <w:rsid w:val="001026F6"/>
    <w:rsid w:val="00102E51"/>
    <w:rsid w:val="00103845"/>
    <w:rsid w:val="00104874"/>
    <w:rsid w:val="00105F57"/>
    <w:rsid w:val="001068E4"/>
    <w:rsid w:val="00106BE3"/>
    <w:rsid w:val="00121E15"/>
    <w:rsid w:val="00122E46"/>
    <w:rsid w:val="00124668"/>
    <w:rsid w:val="00125DFC"/>
    <w:rsid w:val="00133AF8"/>
    <w:rsid w:val="00136579"/>
    <w:rsid w:val="00141A66"/>
    <w:rsid w:val="00141F61"/>
    <w:rsid w:val="0014640F"/>
    <w:rsid w:val="00151B7D"/>
    <w:rsid w:val="00151D58"/>
    <w:rsid w:val="00153230"/>
    <w:rsid w:val="001542C0"/>
    <w:rsid w:val="00157174"/>
    <w:rsid w:val="00161D96"/>
    <w:rsid w:val="00162D0B"/>
    <w:rsid w:val="001639C9"/>
    <w:rsid w:val="0016492C"/>
    <w:rsid w:val="00165618"/>
    <w:rsid w:val="00165B1E"/>
    <w:rsid w:val="0018308F"/>
    <w:rsid w:val="00185F41"/>
    <w:rsid w:val="00186AB9"/>
    <w:rsid w:val="001916D8"/>
    <w:rsid w:val="00193990"/>
    <w:rsid w:val="00194ED6"/>
    <w:rsid w:val="00195E28"/>
    <w:rsid w:val="001A1031"/>
    <w:rsid w:val="001A1607"/>
    <w:rsid w:val="001A6F7E"/>
    <w:rsid w:val="001B1222"/>
    <w:rsid w:val="001B3580"/>
    <w:rsid w:val="001B68E1"/>
    <w:rsid w:val="001B6A60"/>
    <w:rsid w:val="001B6BC1"/>
    <w:rsid w:val="001C304F"/>
    <w:rsid w:val="001C589D"/>
    <w:rsid w:val="001D2C91"/>
    <w:rsid w:val="001D406E"/>
    <w:rsid w:val="001D5D72"/>
    <w:rsid w:val="001E32EB"/>
    <w:rsid w:val="001E3352"/>
    <w:rsid w:val="001E3499"/>
    <w:rsid w:val="001F11B9"/>
    <w:rsid w:val="001F1B2D"/>
    <w:rsid w:val="001F1B8E"/>
    <w:rsid w:val="001F5908"/>
    <w:rsid w:val="001F6E92"/>
    <w:rsid w:val="00204C12"/>
    <w:rsid w:val="002052B9"/>
    <w:rsid w:val="0020556C"/>
    <w:rsid w:val="00211A8E"/>
    <w:rsid w:val="00216073"/>
    <w:rsid w:val="0022284A"/>
    <w:rsid w:val="00223B65"/>
    <w:rsid w:val="0022579B"/>
    <w:rsid w:val="00226B5D"/>
    <w:rsid w:val="00230320"/>
    <w:rsid w:val="002324DB"/>
    <w:rsid w:val="00232D47"/>
    <w:rsid w:val="0023467D"/>
    <w:rsid w:val="00234FD5"/>
    <w:rsid w:val="00236C47"/>
    <w:rsid w:val="0023778C"/>
    <w:rsid w:val="00241813"/>
    <w:rsid w:val="00243D1A"/>
    <w:rsid w:val="00245679"/>
    <w:rsid w:val="00254C22"/>
    <w:rsid w:val="00255896"/>
    <w:rsid w:val="00263FDD"/>
    <w:rsid w:val="00265E1A"/>
    <w:rsid w:val="00267546"/>
    <w:rsid w:val="00267998"/>
    <w:rsid w:val="0027114B"/>
    <w:rsid w:val="002745A6"/>
    <w:rsid w:val="0028673B"/>
    <w:rsid w:val="002902CA"/>
    <w:rsid w:val="002922D8"/>
    <w:rsid w:val="00293152"/>
    <w:rsid w:val="00293C4A"/>
    <w:rsid w:val="00294967"/>
    <w:rsid w:val="002A38BA"/>
    <w:rsid w:val="002A68A9"/>
    <w:rsid w:val="002A7120"/>
    <w:rsid w:val="002A7B22"/>
    <w:rsid w:val="002B1906"/>
    <w:rsid w:val="002B2D49"/>
    <w:rsid w:val="002B5983"/>
    <w:rsid w:val="002D2CB0"/>
    <w:rsid w:val="002D4AE0"/>
    <w:rsid w:val="002D6C1C"/>
    <w:rsid w:val="002E0A88"/>
    <w:rsid w:val="002F0001"/>
    <w:rsid w:val="002F0B1D"/>
    <w:rsid w:val="002F2C86"/>
    <w:rsid w:val="002F5966"/>
    <w:rsid w:val="002F5AE0"/>
    <w:rsid w:val="003041A3"/>
    <w:rsid w:val="00306A0F"/>
    <w:rsid w:val="00311F00"/>
    <w:rsid w:val="00315584"/>
    <w:rsid w:val="00315C42"/>
    <w:rsid w:val="0032170C"/>
    <w:rsid w:val="003242A0"/>
    <w:rsid w:val="00330A1A"/>
    <w:rsid w:val="003332F9"/>
    <w:rsid w:val="00344F0F"/>
    <w:rsid w:val="00347F92"/>
    <w:rsid w:val="00352ACE"/>
    <w:rsid w:val="00355AA0"/>
    <w:rsid w:val="00355F45"/>
    <w:rsid w:val="003570CF"/>
    <w:rsid w:val="003605D0"/>
    <w:rsid w:val="00361C76"/>
    <w:rsid w:val="00362C81"/>
    <w:rsid w:val="003633E5"/>
    <w:rsid w:val="0036667E"/>
    <w:rsid w:val="00367595"/>
    <w:rsid w:val="00367F6E"/>
    <w:rsid w:val="00372731"/>
    <w:rsid w:val="00373B8D"/>
    <w:rsid w:val="0038203E"/>
    <w:rsid w:val="00382BE8"/>
    <w:rsid w:val="00384771"/>
    <w:rsid w:val="00384C5F"/>
    <w:rsid w:val="003862DC"/>
    <w:rsid w:val="00386663"/>
    <w:rsid w:val="00386D52"/>
    <w:rsid w:val="00390649"/>
    <w:rsid w:val="0039203D"/>
    <w:rsid w:val="003961B6"/>
    <w:rsid w:val="003A035F"/>
    <w:rsid w:val="003A29AE"/>
    <w:rsid w:val="003A306E"/>
    <w:rsid w:val="003A460C"/>
    <w:rsid w:val="003A5FDC"/>
    <w:rsid w:val="003B1A20"/>
    <w:rsid w:val="003B1B19"/>
    <w:rsid w:val="003B5FBC"/>
    <w:rsid w:val="003B7441"/>
    <w:rsid w:val="003C0308"/>
    <w:rsid w:val="003C0803"/>
    <w:rsid w:val="003C5993"/>
    <w:rsid w:val="003C69A5"/>
    <w:rsid w:val="003D1225"/>
    <w:rsid w:val="003D3F8C"/>
    <w:rsid w:val="003D465F"/>
    <w:rsid w:val="003D59E6"/>
    <w:rsid w:val="003D6AED"/>
    <w:rsid w:val="003E31FE"/>
    <w:rsid w:val="003F36D2"/>
    <w:rsid w:val="003F3CFC"/>
    <w:rsid w:val="003F7556"/>
    <w:rsid w:val="004037F7"/>
    <w:rsid w:val="0040583E"/>
    <w:rsid w:val="0041278A"/>
    <w:rsid w:val="004147FF"/>
    <w:rsid w:val="004160D3"/>
    <w:rsid w:val="004176A9"/>
    <w:rsid w:val="00420568"/>
    <w:rsid w:val="00422FD5"/>
    <w:rsid w:val="004233AF"/>
    <w:rsid w:val="00423B81"/>
    <w:rsid w:val="00425230"/>
    <w:rsid w:val="00430CB5"/>
    <w:rsid w:val="00432AAA"/>
    <w:rsid w:val="0043569B"/>
    <w:rsid w:val="004400AD"/>
    <w:rsid w:val="0044046E"/>
    <w:rsid w:val="0044269E"/>
    <w:rsid w:val="0045141E"/>
    <w:rsid w:val="00451F05"/>
    <w:rsid w:val="00453314"/>
    <w:rsid w:val="00453CA2"/>
    <w:rsid w:val="00454015"/>
    <w:rsid w:val="004548D1"/>
    <w:rsid w:val="00454E00"/>
    <w:rsid w:val="00456DA1"/>
    <w:rsid w:val="00471132"/>
    <w:rsid w:val="00474AAF"/>
    <w:rsid w:val="00474D29"/>
    <w:rsid w:val="004751B0"/>
    <w:rsid w:val="0048131D"/>
    <w:rsid w:val="00483B2B"/>
    <w:rsid w:val="00485F6B"/>
    <w:rsid w:val="0048650A"/>
    <w:rsid w:val="00491EA0"/>
    <w:rsid w:val="00491EF6"/>
    <w:rsid w:val="00496F58"/>
    <w:rsid w:val="00497B8D"/>
    <w:rsid w:val="004A3CA4"/>
    <w:rsid w:val="004A40A8"/>
    <w:rsid w:val="004A4F73"/>
    <w:rsid w:val="004A69FB"/>
    <w:rsid w:val="004A7BC8"/>
    <w:rsid w:val="004B78A0"/>
    <w:rsid w:val="004C1CE8"/>
    <w:rsid w:val="004C3927"/>
    <w:rsid w:val="004C65FC"/>
    <w:rsid w:val="004C7A02"/>
    <w:rsid w:val="004E15E9"/>
    <w:rsid w:val="004E59BD"/>
    <w:rsid w:val="004E684D"/>
    <w:rsid w:val="004F17D5"/>
    <w:rsid w:val="004F27F5"/>
    <w:rsid w:val="004F35C9"/>
    <w:rsid w:val="004F5914"/>
    <w:rsid w:val="00504594"/>
    <w:rsid w:val="00506B89"/>
    <w:rsid w:val="00510CB4"/>
    <w:rsid w:val="0051100D"/>
    <w:rsid w:val="00516B57"/>
    <w:rsid w:val="0052191D"/>
    <w:rsid w:val="00522B2F"/>
    <w:rsid w:val="0052328D"/>
    <w:rsid w:val="005233C5"/>
    <w:rsid w:val="00524843"/>
    <w:rsid w:val="00525A70"/>
    <w:rsid w:val="005301BA"/>
    <w:rsid w:val="00534334"/>
    <w:rsid w:val="00534FFA"/>
    <w:rsid w:val="00535D1A"/>
    <w:rsid w:val="00537B9F"/>
    <w:rsid w:val="0054140D"/>
    <w:rsid w:val="00541D82"/>
    <w:rsid w:val="0054300A"/>
    <w:rsid w:val="005476D7"/>
    <w:rsid w:val="0055143B"/>
    <w:rsid w:val="005547A3"/>
    <w:rsid w:val="00557EBC"/>
    <w:rsid w:val="00566B4B"/>
    <w:rsid w:val="00566E83"/>
    <w:rsid w:val="00570BCA"/>
    <w:rsid w:val="00571C56"/>
    <w:rsid w:val="00572AB4"/>
    <w:rsid w:val="005764D1"/>
    <w:rsid w:val="0057652B"/>
    <w:rsid w:val="00576731"/>
    <w:rsid w:val="00580474"/>
    <w:rsid w:val="00580596"/>
    <w:rsid w:val="005813AF"/>
    <w:rsid w:val="00586C95"/>
    <w:rsid w:val="005915C3"/>
    <w:rsid w:val="00592040"/>
    <w:rsid w:val="00592C53"/>
    <w:rsid w:val="00593AB5"/>
    <w:rsid w:val="005A1634"/>
    <w:rsid w:val="005A251D"/>
    <w:rsid w:val="005A393B"/>
    <w:rsid w:val="005A44A0"/>
    <w:rsid w:val="005A5013"/>
    <w:rsid w:val="005A7973"/>
    <w:rsid w:val="005B044A"/>
    <w:rsid w:val="005B3C6F"/>
    <w:rsid w:val="005C642D"/>
    <w:rsid w:val="005D10A7"/>
    <w:rsid w:val="005D5726"/>
    <w:rsid w:val="005D5D02"/>
    <w:rsid w:val="005E3A52"/>
    <w:rsid w:val="005E5724"/>
    <w:rsid w:val="005E7CEF"/>
    <w:rsid w:val="0060044E"/>
    <w:rsid w:val="006045E4"/>
    <w:rsid w:val="00606FE3"/>
    <w:rsid w:val="006075F2"/>
    <w:rsid w:val="006076AB"/>
    <w:rsid w:val="00607E8C"/>
    <w:rsid w:val="0062345D"/>
    <w:rsid w:val="00626754"/>
    <w:rsid w:val="00631D0F"/>
    <w:rsid w:val="0063227B"/>
    <w:rsid w:val="006370D7"/>
    <w:rsid w:val="0065065E"/>
    <w:rsid w:val="00651119"/>
    <w:rsid w:val="00656A88"/>
    <w:rsid w:val="00656C27"/>
    <w:rsid w:val="00663378"/>
    <w:rsid w:val="00663642"/>
    <w:rsid w:val="00667C9C"/>
    <w:rsid w:val="00670826"/>
    <w:rsid w:val="0067111A"/>
    <w:rsid w:val="00672226"/>
    <w:rsid w:val="00672BD0"/>
    <w:rsid w:val="0067627B"/>
    <w:rsid w:val="006827EF"/>
    <w:rsid w:val="00686B31"/>
    <w:rsid w:val="00687231"/>
    <w:rsid w:val="006902DA"/>
    <w:rsid w:val="00693594"/>
    <w:rsid w:val="00695C19"/>
    <w:rsid w:val="006963B4"/>
    <w:rsid w:val="006A0685"/>
    <w:rsid w:val="006A2096"/>
    <w:rsid w:val="006A4569"/>
    <w:rsid w:val="006A6721"/>
    <w:rsid w:val="006A7343"/>
    <w:rsid w:val="006B3DAF"/>
    <w:rsid w:val="006B629B"/>
    <w:rsid w:val="006C43D6"/>
    <w:rsid w:val="006D11A6"/>
    <w:rsid w:val="006D2A93"/>
    <w:rsid w:val="006E3EA6"/>
    <w:rsid w:val="006E4FA2"/>
    <w:rsid w:val="006E509A"/>
    <w:rsid w:val="006E7DA9"/>
    <w:rsid w:val="006F0465"/>
    <w:rsid w:val="006F16A4"/>
    <w:rsid w:val="006F7AE9"/>
    <w:rsid w:val="00701B78"/>
    <w:rsid w:val="007045D3"/>
    <w:rsid w:val="00711416"/>
    <w:rsid w:val="00715751"/>
    <w:rsid w:val="0072048F"/>
    <w:rsid w:val="00727342"/>
    <w:rsid w:val="00727E46"/>
    <w:rsid w:val="0073510E"/>
    <w:rsid w:val="00735B51"/>
    <w:rsid w:val="00736852"/>
    <w:rsid w:val="007456B9"/>
    <w:rsid w:val="0074626B"/>
    <w:rsid w:val="0074687B"/>
    <w:rsid w:val="00746F6E"/>
    <w:rsid w:val="007478F2"/>
    <w:rsid w:val="00750CE7"/>
    <w:rsid w:val="007517B6"/>
    <w:rsid w:val="0075235D"/>
    <w:rsid w:val="007541E9"/>
    <w:rsid w:val="00755D89"/>
    <w:rsid w:val="00763A6D"/>
    <w:rsid w:val="007648D0"/>
    <w:rsid w:val="00765793"/>
    <w:rsid w:val="00771858"/>
    <w:rsid w:val="00773CE5"/>
    <w:rsid w:val="007822F4"/>
    <w:rsid w:val="00793457"/>
    <w:rsid w:val="00794A8C"/>
    <w:rsid w:val="00795A43"/>
    <w:rsid w:val="0079645E"/>
    <w:rsid w:val="007A56E4"/>
    <w:rsid w:val="007A6531"/>
    <w:rsid w:val="007A6E9B"/>
    <w:rsid w:val="007B0D6C"/>
    <w:rsid w:val="007C3928"/>
    <w:rsid w:val="007C4991"/>
    <w:rsid w:val="007D06F5"/>
    <w:rsid w:val="007D2DE2"/>
    <w:rsid w:val="007D4684"/>
    <w:rsid w:val="007D4C7A"/>
    <w:rsid w:val="007D770B"/>
    <w:rsid w:val="007E360E"/>
    <w:rsid w:val="007E4C72"/>
    <w:rsid w:val="007F1315"/>
    <w:rsid w:val="007F56AF"/>
    <w:rsid w:val="00800C4C"/>
    <w:rsid w:val="008011E6"/>
    <w:rsid w:val="00805583"/>
    <w:rsid w:val="00805F12"/>
    <w:rsid w:val="00806C61"/>
    <w:rsid w:val="008070E5"/>
    <w:rsid w:val="008074FD"/>
    <w:rsid w:val="008109BB"/>
    <w:rsid w:val="00810B52"/>
    <w:rsid w:val="00812108"/>
    <w:rsid w:val="008205D7"/>
    <w:rsid w:val="00823472"/>
    <w:rsid w:val="00823A66"/>
    <w:rsid w:val="0082436A"/>
    <w:rsid w:val="00824489"/>
    <w:rsid w:val="00825894"/>
    <w:rsid w:val="00825EA0"/>
    <w:rsid w:val="0083255A"/>
    <w:rsid w:val="00833065"/>
    <w:rsid w:val="008349BD"/>
    <w:rsid w:val="00837A8E"/>
    <w:rsid w:val="00846847"/>
    <w:rsid w:val="00852A8B"/>
    <w:rsid w:val="008532ED"/>
    <w:rsid w:val="008536EF"/>
    <w:rsid w:val="00863B9F"/>
    <w:rsid w:val="00865FB1"/>
    <w:rsid w:val="00870B07"/>
    <w:rsid w:val="00872D95"/>
    <w:rsid w:val="00882586"/>
    <w:rsid w:val="008829BE"/>
    <w:rsid w:val="0088493D"/>
    <w:rsid w:val="008852E7"/>
    <w:rsid w:val="008922DA"/>
    <w:rsid w:val="008963D2"/>
    <w:rsid w:val="008A1650"/>
    <w:rsid w:val="008A2D46"/>
    <w:rsid w:val="008B39D5"/>
    <w:rsid w:val="008B5A7B"/>
    <w:rsid w:val="008B6DB6"/>
    <w:rsid w:val="008C0DEF"/>
    <w:rsid w:val="008C2BAF"/>
    <w:rsid w:val="008C3956"/>
    <w:rsid w:val="008C3DFB"/>
    <w:rsid w:val="008D246C"/>
    <w:rsid w:val="008D2D10"/>
    <w:rsid w:val="008D3AD7"/>
    <w:rsid w:val="008D7F99"/>
    <w:rsid w:val="008E6C6A"/>
    <w:rsid w:val="008F2635"/>
    <w:rsid w:val="008F295B"/>
    <w:rsid w:val="008F6A7A"/>
    <w:rsid w:val="008F7115"/>
    <w:rsid w:val="008F73C5"/>
    <w:rsid w:val="008F7C4B"/>
    <w:rsid w:val="00906896"/>
    <w:rsid w:val="0091571D"/>
    <w:rsid w:val="00915B8F"/>
    <w:rsid w:val="00920ADA"/>
    <w:rsid w:val="00923ED2"/>
    <w:rsid w:val="00925240"/>
    <w:rsid w:val="00933375"/>
    <w:rsid w:val="00943405"/>
    <w:rsid w:val="009451C5"/>
    <w:rsid w:val="0095030B"/>
    <w:rsid w:val="00956BA5"/>
    <w:rsid w:val="009577EF"/>
    <w:rsid w:val="00960D88"/>
    <w:rsid w:val="009611D9"/>
    <w:rsid w:val="0096208D"/>
    <w:rsid w:val="00964689"/>
    <w:rsid w:val="00966F86"/>
    <w:rsid w:val="00970B0C"/>
    <w:rsid w:val="009739DB"/>
    <w:rsid w:val="0098209E"/>
    <w:rsid w:val="00982296"/>
    <w:rsid w:val="00983710"/>
    <w:rsid w:val="00983764"/>
    <w:rsid w:val="00990F6D"/>
    <w:rsid w:val="009A49E5"/>
    <w:rsid w:val="009A74DE"/>
    <w:rsid w:val="009A7D19"/>
    <w:rsid w:val="009B040B"/>
    <w:rsid w:val="009B26A4"/>
    <w:rsid w:val="009B2A48"/>
    <w:rsid w:val="009B59E2"/>
    <w:rsid w:val="009B6D44"/>
    <w:rsid w:val="009C6C34"/>
    <w:rsid w:val="009D1FCB"/>
    <w:rsid w:val="009D3F8F"/>
    <w:rsid w:val="009D5228"/>
    <w:rsid w:val="009D694E"/>
    <w:rsid w:val="009E24E1"/>
    <w:rsid w:val="009E3ED5"/>
    <w:rsid w:val="009E520D"/>
    <w:rsid w:val="009E59EB"/>
    <w:rsid w:val="009F341D"/>
    <w:rsid w:val="009F4236"/>
    <w:rsid w:val="009F517E"/>
    <w:rsid w:val="00A02A97"/>
    <w:rsid w:val="00A0623C"/>
    <w:rsid w:val="00A066D6"/>
    <w:rsid w:val="00A13E41"/>
    <w:rsid w:val="00A1697E"/>
    <w:rsid w:val="00A169BC"/>
    <w:rsid w:val="00A1797D"/>
    <w:rsid w:val="00A23077"/>
    <w:rsid w:val="00A271A6"/>
    <w:rsid w:val="00A318F6"/>
    <w:rsid w:val="00A356D3"/>
    <w:rsid w:val="00A4147C"/>
    <w:rsid w:val="00A53CEF"/>
    <w:rsid w:val="00A62F0E"/>
    <w:rsid w:val="00A721CC"/>
    <w:rsid w:val="00A74699"/>
    <w:rsid w:val="00A817D4"/>
    <w:rsid w:val="00A81E46"/>
    <w:rsid w:val="00A824E2"/>
    <w:rsid w:val="00A82E45"/>
    <w:rsid w:val="00A84408"/>
    <w:rsid w:val="00A84E7F"/>
    <w:rsid w:val="00A87CFC"/>
    <w:rsid w:val="00A9785F"/>
    <w:rsid w:val="00AA0B79"/>
    <w:rsid w:val="00AA0E7E"/>
    <w:rsid w:val="00AA1170"/>
    <w:rsid w:val="00AA1DE0"/>
    <w:rsid w:val="00AA2D94"/>
    <w:rsid w:val="00AB316B"/>
    <w:rsid w:val="00AB40B2"/>
    <w:rsid w:val="00AB73AF"/>
    <w:rsid w:val="00AB785F"/>
    <w:rsid w:val="00AC3159"/>
    <w:rsid w:val="00AC4540"/>
    <w:rsid w:val="00AC6627"/>
    <w:rsid w:val="00AD3A38"/>
    <w:rsid w:val="00AE0B34"/>
    <w:rsid w:val="00AE0BBC"/>
    <w:rsid w:val="00AE1C9D"/>
    <w:rsid w:val="00AE34E0"/>
    <w:rsid w:val="00AE3CBE"/>
    <w:rsid w:val="00AE51A3"/>
    <w:rsid w:val="00AE7514"/>
    <w:rsid w:val="00AF332F"/>
    <w:rsid w:val="00AF7A73"/>
    <w:rsid w:val="00B009F8"/>
    <w:rsid w:val="00B01C4F"/>
    <w:rsid w:val="00B01E22"/>
    <w:rsid w:val="00B0339D"/>
    <w:rsid w:val="00B15262"/>
    <w:rsid w:val="00B15537"/>
    <w:rsid w:val="00B23E40"/>
    <w:rsid w:val="00B270EA"/>
    <w:rsid w:val="00B3207E"/>
    <w:rsid w:val="00B407F6"/>
    <w:rsid w:val="00B46C86"/>
    <w:rsid w:val="00B47807"/>
    <w:rsid w:val="00B47B7A"/>
    <w:rsid w:val="00B53FBD"/>
    <w:rsid w:val="00B5527D"/>
    <w:rsid w:val="00B56505"/>
    <w:rsid w:val="00B56B20"/>
    <w:rsid w:val="00B56FB7"/>
    <w:rsid w:val="00B62897"/>
    <w:rsid w:val="00B669E2"/>
    <w:rsid w:val="00B71D8D"/>
    <w:rsid w:val="00B72B37"/>
    <w:rsid w:val="00B82CBC"/>
    <w:rsid w:val="00B85343"/>
    <w:rsid w:val="00B8613F"/>
    <w:rsid w:val="00B92395"/>
    <w:rsid w:val="00B968FF"/>
    <w:rsid w:val="00BA4436"/>
    <w:rsid w:val="00BB2DD3"/>
    <w:rsid w:val="00BB3667"/>
    <w:rsid w:val="00BB4827"/>
    <w:rsid w:val="00BB5636"/>
    <w:rsid w:val="00BB7DEC"/>
    <w:rsid w:val="00BC2A04"/>
    <w:rsid w:val="00BC5438"/>
    <w:rsid w:val="00BC6489"/>
    <w:rsid w:val="00BD0844"/>
    <w:rsid w:val="00BD3FD8"/>
    <w:rsid w:val="00BD5628"/>
    <w:rsid w:val="00BD5F05"/>
    <w:rsid w:val="00BD6593"/>
    <w:rsid w:val="00BE1DF5"/>
    <w:rsid w:val="00BE5248"/>
    <w:rsid w:val="00BF1FD4"/>
    <w:rsid w:val="00BF6636"/>
    <w:rsid w:val="00BF66C7"/>
    <w:rsid w:val="00C0039F"/>
    <w:rsid w:val="00C00426"/>
    <w:rsid w:val="00C013D5"/>
    <w:rsid w:val="00C01F0F"/>
    <w:rsid w:val="00C04593"/>
    <w:rsid w:val="00C0576A"/>
    <w:rsid w:val="00C07421"/>
    <w:rsid w:val="00C308A9"/>
    <w:rsid w:val="00C35238"/>
    <w:rsid w:val="00C35243"/>
    <w:rsid w:val="00C419EB"/>
    <w:rsid w:val="00C52E4E"/>
    <w:rsid w:val="00C53EFC"/>
    <w:rsid w:val="00C5711D"/>
    <w:rsid w:val="00C611B8"/>
    <w:rsid w:val="00C65B22"/>
    <w:rsid w:val="00C72CCD"/>
    <w:rsid w:val="00C806F4"/>
    <w:rsid w:val="00C80ACB"/>
    <w:rsid w:val="00C86E0C"/>
    <w:rsid w:val="00C92D7B"/>
    <w:rsid w:val="00C94B9C"/>
    <w:rsid w:val="00C95ED3"/>
    <w:rsid w:val="00CA3719"/>
    <w:rsid w:val="00CB0A58"/>
    <w:rsid w:val="00CB0A90"/>
    <w:rsid w:val="00CB438C"/>
    <w:rsid w:val="00CB61A9"/>
    <w:rsid w:val="00CB764B"/>
    <w:rsid w:val="00CB76EB"/>
    <w:rsid w:val="00CB776B"/>
    <w:rsid w:val="00CC7749"/>
    <w:rsid w:val="00CC7B08"/>
    <w:rsid w:val="00CC7FBF"/>
    <w:rsid w:val="00CD2271"/>
    <w:rsid w:val="00CD2509"/>
    <w:rsid w:val="00CD29E7"/>
    <w:rsid w:val="00CD2F7C"/>
    <w:rsid w:val="00CD6664"/>
    <w:rsid w:val="00CE0160"/>
    <w:rsid w:val="00CE4A39"/>
    <w:rsid w:val="00CE6147"/>
    <w:rsid w:val="00CE6C0B"/>
    <w:rsid w:val="00CE6D22"/>
    <w:rsid w:val="00CE7711"/>
    <w:rsid w:val="00CF3598"/>
    <w:rsid w:val="00CF407F"/>
    <w:rsid w:val="00CF56CB"/>
    <w:rsid w:val="00CF56DF"/>
    <w:rsid w:val="00D00ED8"/>
    <w:rsid w:val="00D05A8D"/>
    <w:rsid w:val="00D06672"/>
    <w:rsid w:val="00D15313"/>
    <w:rsid w:val="00D15BE2"/>
    <w:rsid w:val="00D22A95"/>
    <w:rsid w:val="00D26CE8"/>
    <w:rsid w:val="00D277C0"/>
    <w:rsid w:val="00D3362D"/>
    <w:rsid w:val="00D35A30"/>
    <w:rsid w:val="00D42DF1"/>
    <w:rsid w:val="00D43CB6"/>
    <w:rsid w:val="00D43F06"/>
    <w:rsid w:val="00D511F7"/>
    <w:rsid w:val="00D52E04"/>
    <w:rsid w:val="00D548C3"/>
    <w:rsid w:val="00D6086F"/>
    <w:rsid w:val="00D615EF"/>
    <w:rsid w:val="00D627A6"/>
    <w:rsid w:val="00D70B17"/>
    <w:rsid w:val="00D76700"/>
    <w:rsid w:val="00D76ABD"/>
    <w:rsid w:val="00D85344"/>
    <w:rsid w:val="00D91ED3"/>
    <w:rsid w:val="00D92E7F"/>
    <w:rsid w:val="00D94D1D"/>
    <w:rsid w:val="00D97E9D"/>
    <w:rsid w:val="00DA1AB5"/>
    <w:rsid w:val="00DA24A4"/>
    <w:rsid w:val="00DA3D25"/>
    <w:rsid w:val="00DA772B"/>
    <w:rsid w:val="00DB3D7E"/>
    <w:rsid w:val="00DB3ED0"/>
    <w:rsid w:val="00DB6456"/>
    <w:rsid w:val="00DB75CF"/>
    <w:rsid w:val="00DC3A0B"/>
    <w:rsid w:val="00DC7314"/>
    <w:rsid w:val="00DD4504"/>
    <w:rsid w:val="00DE100B"/>
    <w:rsid w:val="00DE53CC"/>
    <w:rsid w:val="00DE62DB"/>
    <w:rsid w:val="00DF32BE"/>
    <w:rsid w:val="00DF342B"/>
    <w:rsid w:val="00E04236"/>
    <w:rsid w:val="00E05ABD"/>
    <w:rsid w:val="00E063C7"/>
    <w:rsid w:val="00E16117"/>
    <w:rsid w:val="00E232BB"/>
    <w:rsid w:val="00E24816"/>
    <w:rsid w:val="00E278F1"/>
    <w:rsid w:val="00E40E07"/>
    <w:rsid w:val="00E438CF"/>
    <w:rsid w:val="00E43918"/>
    <w:rsid w:val="00E51413"/>
    <w:rsid w:val="00E55225"/>
    <w:rsid w:val="00E615E5"/>
    <w:rsid w:val="00E61EA3"/>
    <w:rsid w:val="00E6280E"/>
    <w:rsid w:val="00E66C84"/>
    <w:rsid w:val="00E73548"/>
    <w:rsid w:val="00E7493D"/>
    <w:rsid w:val="00E74F95"/>
    <w:rsid w:val="00E77A3E"/>
    <w:rsid w:val="00E8053D"/>
    <w:rsid w:val="00E809E9"/>
    <w:rsid w:val="00E822EB"/>
    <w:rsid w:val="00E90EC2"/>
    <w:rsid w:val="00E9297A"/>
    <w:rsid w:val="00E944E6"/>
    <w:rsid w:val="00EA081F"/>
    <w:rsid w:val="00EA1185"/>
    <w:rsid w:val="00EA24CD"/>
    <w:rsid w:val="00EA496A"/>
    <w:rsid w:val="00EA4DE9"/>
    <w:rsid w:val="00EB16F1"/>
    <w:rsid w:val="00EB1E4E"/>
    <w:rsid w:val="00EB20ED"/>
    <w:rsid w:val="00EB763B"/>
    <w:rsid w:val="00EB7882"/>
    <w:rsid w:val="00EC071F"/>
    <w:rsid w:val="00EC7344"/>
    <w:rsid w:val="00ED4174"/>
    <w:rsid w:val="00EE3C5E"/>
    <w:rsid w:val="00EF7C7B"/>
    <w:rsid w:val="00F000D2"/>
    <w:rsid w:val="00F00A93"/>
    <w:rsid w:val="00F019C3"/>
    <w:rsid w:val="00F03964"/>
    <w:rsid w:val="00F07F9D"/>
    <w:rsid w:val="00F164AA"/>
    <w:rsid w:val="00F2608D"/>
    <w:rsid w:val="00F31978"/>
    <w:rsid w:val="00F32EC4"/>
    <w:rsid w:val="00F41482"/>
    <w:rsid w:val="00F450F8"/>
    <w:rsid w:val="00F46E7F"/>
    <w:rsid w:val="00F5227A"/>
    <w:rsid w:val="00F54B22"/>
    <w:rsid w:val="00F60D64"/>
    <w:rsid w:val="00F62CC7"/>
    <w:rsid w:val="00F64CB8"/>
    <w:rsid w:val="00F70018"/>
    <w:rsid w:val="00F71BC1"/>
    <w:rsid w:val="00F73048"/>
    <w:rsid w:val="00F757D7"/>
    <w:rsid w:val="00F76512"/>
    <w:rsid w:val="00F77FC1"/>
    <w:rsid w:val="00F8120C"/>
    <w:rsid w:val="00F81800"/>
    <w:rsid w:val="00F81FEF"/>
    <w:rsid w:val="00F831A0"/>
    <w:rsid w:val="00F83252"/>
    <w:rsid w:val="00F83AE4"/>
    <w:rsid w:val="00F84FF2"/>
    <w:rsid w:val="00F85E5C"/>
    <w:rsid w:val="00FA0031"/>
    <w:rsid w:val="00FA0270"/>
    <w:rsid w:val="00FB0059"/>
    <w:rsid w:val="00FB1483"/>
    <w:rsid w:val="00FB5F9D"/>
    <w:rsid w:val="00FB667D"/>
    <w:rsid w:val="00FC3BBF"/>
    <w:rsid w:val="00FC4D90"/>
    <w:rsid w:val="00FC52F0"/>
    <w:rsid w:val="00FC7F83"/>
    <w:rsid w:val="00FD0D3C"/>
    <w:rsid w:val="00FD23F7"/>
    <w:rsid w:val="00FD526C"/>
    <w:rsid w:val="00FE2901"/>
    <w:rsid w:val="00FE2E0D"/>
    <w:rsid w:val="00FE3B7E"/>
    <w:rsid w:val="00FE589C"/>
    <w:rsid w:val="00FE5B5E"/>
    <w:rsid w:val="00FE75CD"/>
    <w:rsid w:val="00FF207E"/>
    <w:rsid w:val="00FF57F5"/>
    <w:rsid w:val="00FF6554"/>
    <w:rsid w:val="00F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3719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rsid w:val="008F6A7A"/>
    <w:pPr>
      <w:keepNext/>
      <w:numPr>
        <w:numId w:val="2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qFormat/>
    <w:rsid w:val="00FF207E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qFormat/>
    <w:rsid w:val="00390649"/>
    <w:pPr>
      <w:numPr>
        <w:ilvl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ecuodecorpodetexto2">
    <w:name w:val="Body Text Indent 2"/>
    <w:basedOn w:val="Normal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Recuodecorpodetexto">
    <w:name w:val="Body Text Indent"/>
    <w:basedOn w:val="Normal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rPr>
      <w:rFonts w:ascii="Verdana" w:hAnsi="Verdana"/>
    </w:rPr>
  </w:style>
  <w:style w:type="table" w:styleId="Tabelacomgrade">
    <w:name w:val="Table Grid"/>
    <w:basedOn w:val="Tabelanormal"/>
    <w:uiPriority w:val="59"/>
    <w:rsid w:val="009620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306A0F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306A0F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C52E4E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9F4236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rsid w:val="00701B78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B92395"/>
    <w:rPr>
      <w:b/>
      <w:bCs/>
    </w:rPr>
  </w:style>
  <w:style w:type="paragraph" w:styleId="Textodebalo">
    <w:name w:val="Balloon Text"/>
    <w:basedOn w:val="Normal"/>
    <w:semiHidden/>
    <w:rsid w:val="00B92395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373B8D"/>
    <w:pPr>
      <w:ind w:left="200"/>
    </w:pPr>
  </w:style>
  <w:style w:type="paragraph" w:customStyle="1" w:styleId="NomeArtefato">
    <w:name w:val="NomeArtefato"/>
    <w:basedOn w:val="Normal"/>
    <w:rsid w:val="001068E4"/>
    <w:pPr>
      <w:jc w:val="right"/>
    </w:pPr>
    <w:rPr>
      <w:rFonts w:ascii="Verdana" w:hAnsi="Verdana" w:cs="Arial"/>
      <w:bCs/>
      <w:color w:val="333399"/>
      <w:sz w:val="60"/>
      <w:szCs w:val="60"/>
    </w:rPr>
  </w:style>
  <w:style w:type="paragraph" w:customStyle="1" w:styleId="NomeProjeto">
    <w:name w:val="NomeProjeto"/>
    <w:basedOn w:val="Normal"/>
    <w:rsid w:val="00294967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294967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00139F"/>
    <w:pPr>
      <w:ind w:left="440"/>
    </w:pPr>
  </w:style>
  <w:style w:type="paragraph" w:customStyle="1" w:styleId="Instruo">
    <w:name w:val="Instrução"/>
    <w:basedOn w:val="Normal"/>
    <w:link w:val="InstruoChar"/>
    <w:rsid w:val="002D2CB0"/>
    <w:rPr>
      <w:i/>
      <w:color w:val="0000FF"/>
    </w:rPr>
  </w:style>
  <w:style w:type="paragraph" w:customStyle="1" w:styleId="TituloTabela">
    <w:name w:val="Titulo Tabela"/>
    <w:basedOn w:val="Normal"/>
    <w:rsid w:val="003C0803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3C0803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3C0803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link w:val="CampoTabelaChar"/>
    <w:rsid w:val="003C0803"/>
    <w:pPr>
      <w:jc w:val="left"/>
    </w:pPr>
    <w:rPr>
      <w:sz w:val="18"/>
      <w:szCs w:val="18"/>
    </w:rPr>
  </w:style>
  <w:style w:type="paragraph" w:customStyle="1" w:styleId="Instruo-Tabela">
    <w:name w:val="Instrução-Tabela"/>
    <w:basedOn w:val="Instruo"/>
    <w:link w:val="Instruo-TabelaChar"/>
    <w:rsid w:val="00A1697E"/>
    <w:rPr>
      <w:sz w:val="20"/>
    </w:rPr>
  </w:style>
  <w:style w:type="character" w:customStyle="1" w:styleId="CampoTabelaChar">
    <w:name w:val="Campo Tabela Char"/>
    <w:basedOn w:val="Fontepargpadro"/>
    <w:link w:val="CampoTabela"/>
    <w:rsid w:val="00A1697E"/>
    <w:rPr>
      <w:rFonts w:ascii="Arial" w:hAnsi="Arial"/>
      <w:sz w:val="18"/>
      <w:szCs w:val="18"/>
      <w:lang w:val="pt-BR" w:eastAsia="pt-BR" w:bidi="ar-SA"/>
    </w:rPr>
  </w:style>
  <w:style w:type="character" w:customStyle="1" w:styleId="InstruoChar">
    <w:name w:val="Instrução Char"/>
    <w:basedOn w:val="Fontepargpadro"/>
    <w:link w:val="Instruo"/>
    <w:rsid w:val="00A1697E"/>
    <w:rPr>
      <w:rFonts w:ascii="Arial" w:hAnsi="Arial"/>
      <w:i/>
      <w:color w:val="0000FF"/>
      <w:sz w:val="22"/>
      <w:lang w:val="pt-BR" w:eastAsia="pt-BR" w:bidi="ar-SA"/>
    </w:rPr>
  </w:style>
  <w:style w:type="character" w:customStyle="1" w:styleId="Instruo-TabelaChar">
    <w:name w:val="Instrução-Tabela Char"/>
    <w:basedOn w:val="InstruoChar"/>
    <w:link w:val="Instruo-Tabela"/>
    <w:rsid w:val="00A1697E"/>
    <w:rPr>
      <w:rFonts w:ascii="Arial" w:hAnsi="Arial"/>
      <w:i/>
      <w:color w:val="0000FF"/>
      <w:sz w:val="22"/>
      <w:lang w:val="pt-BR" w:eastAsia="pt-BR" w:bidi="ar-SA"/>
    </w:rPr>
  </w:style>
  <w:style w:type="character" w:styleId="nfase">
    <w:name w:val="Emphasis"/>
    <w:basedOn w:val="Fontepargpadro"/>
    <w:qFormat/>
    <w:rsid w:val="00763A6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3719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rsid w:val="008F6A7A"/>
    <w:pPr>
      <w:keepNext/>
      <w:numPr>
        <w:numId w:val="2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qFormat/>
    <w:rsid w:val="00FF207E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qFormat/>
    <w:rsid w:val="00390649"/>
    <w:pPr>
      <w:numPr>
        <w:ilvl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ecuodecorpodetexto2">
    <w:name w:val="Body Text Indent 2"/>
    <w:basedOn w:val="Normal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Recuodecorpodetexto">
    <w:name w:val="Body Text Indent"/>
    <w:basedOn w:val="Normal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rPr>
      <w:rFonts w:ascii="Verdana" w:hAnsi="Verdana"/>
    </w:rPr>
  </w:style>
  <w:style w:type="table" w:styleId="Tabelacomgrade">
    <w:name w:val="Table Grid"/>
    <w:basedOn w:val="Tabelanormal"/>
    <w:uiPriority w:val="59"/>
    <w:rsid w:val="009620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306A0F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306A0F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C52E4E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9F4236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rsid w:val="00701B78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B92395"/>
    <w:rPr>
      <w:b/>
      <w:bCs/>
    </w:rPr>
  </w:style>
  <w:style w:type="paragraph" w:styleId="Textodebalo">
    <w:name w:val="Balloon Text"/>
    <w:basedOn w:val="Normal"/>
    <w:semiHidden/>
    <w:rsid w:val="00B92395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373B8D"/>
    <w:pPr>
      <w:ind w:left="200"/>
    </w:pPr>
  </w:style>
  <w:style w:type="paragraph" w:customStyle="1" w:styleId="NomeArtefato">
    <w:name w:val="NomeArtefato"/>
    <w:basedOn w:val="Normal"/>
    <w:rsid w:val="001068E4"/>
    <w:pPr>
      <w:jc w:val="right"/>
    </w:pPr>
    <w:rPr>
      <w:rFonts w:ascii="Verdana" w:hAnsi="Verdana" w:cs="Arial"/>
      <w:bCs/>
      <w:color w:val="333399"/>
      <w:sz w:val="60"/>
      <w:szCs w:val="60"/>
    </w:rPr>
  </w:style>
  <w:style w:type="paragraph" w:customStyle="1" w:styleId="NomeProjeto">
    <w:name w:val="NomeProjeto"/>
    <w:basedOn w:val="Normal"/>
    <w:rsid w:val="00294967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294967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00139F"/>
    <w:pPr>
      <w:ind w:left="440"/>
    </w:pPr>
  </w:style>
  <w:style w:type="paragraph" w:customStyle="1" w:styleId="Instruo">
    <w:name w:val="Instrução"/>
    <w:basedOn w:val="Normal"/>
    <w:link w:val="InstruoChar"/>
    <w:rsid w:val="002D2CB0"/>
    <w:rPr>
      <w:i/>
      <w:color w:val="0000FF"/>
    </w:rPr>
  </w:style>
  <w:style w:type="paragraph" w:customStyle="1" w:styleId="TituloTabela">
    <w:name w:val="Titulo Tabela"/>
    <w:basedOn w:val="Normal"/>
    <w:rsid w:val="003C0803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3C0803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3C0803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link w:val="CampoTabelaChar"/>
    <w:rsid w:val="003C0803"/>
    <w:pPr>
      <w:jc w:val="left"/>
    </w:pPr>
    <w:rPr>
      <w:sz w:val="18"/>
      <w:szCs w:val="18"/>
    </w:rPr>
  </w:style>
  <w:style w:type="paragraph" w:customStyle="1" w:styleId="Instruo-Tabela">
    <w:name w:val="Instrução-Tabela"/>
    <w:basedOn w:val="Instruo"/>
    <w:link w:val="Instruo-TabelaChar"/>
    <w:rsid w:val="00A1697E"/>
    <w:rPr>
      <w:sz w:val="20"/>
    </w:rPr>
  </w:style>
  <w:style w:type="character" w:customStyle="1" w:styleId="CampoTabelaChar">
    <w:name w:val="Campo Tabela Char"/>
    <w:basedOn w:val="Fontepargpadro"/>
    <w:link w:val="CampoTabela"/>
    <w:rsid w:val="00A1697E"/>
    <w:rPr>
      <w:rFonts w:ascii="Arial" w:hAnsi="Arial"/>
      <w:sz w:val="18"/>
      <w:szCs w:val="18"/>
      <w:lang w:val="pt-BR" w:eastAsia="pt-BR" w:bidi="ar-SA"/>
    </w:rPr>
  </w:style>
  <w:style w:type="character" w:customStyle="1" w:styleId="InstruoChar">
    <w:name w:val="Instrução Char"/>
    <w:basedOn w:val="Fontepargpadro"/>
    <w:link w:val="Instruo"/>
    <w:rsid w:val="00A1697E"/>
    <w:rPr>
      <w:rFonts w:ascii="Arial" w:hAnsi="Arial"/>
      <w:i/>
      <w:color w:val="0000FF"/>
      <w:sz w:val="22"/>
      <w:lang w:val="pt-BR" w:eastAsia="pt-BR" w:bidi="ar-SA"/>
    </w:rPr>
  </w:style>
  <w:style w:type="character" w:customStyle="1" w:styleId="Instruo-TabelaChar">
    <w:name w:val="Instrução-Tabela Char"/>
    <w:basedOn w:val="InstruoChar"/>
    <w:link w:val="Instruo-Tabela"/>
    <w:rsid w:val="00A1697E"/>
    <w:rPr>
      <w:rFonts w:ascii="Arial" w:hAnsi="Arial"/>
      <w:i/>
      <w:color w:val="0000FF"/>
      <w:sz w:val="22"/>
      <w:lang w:val="pt-BR" w:eastAsia="pt-BR" w:bidi="ar-SA"/>
    </w:rPr>
  </w:style>
  <w:style w:type="character" w:styleId="nfase">
    <w:name w:val="Emphasis"/>
    <w:basedOn w:val="Fontepargpadro"/>
    <w:qFormat/>
    <w:rsid w:val="00763A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7.jpe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CI~1\AppData\Local\Temp\%5bCodigo_Projeto%5d-DAS-arquitetura_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07D86-C1EA-41FC-A4BA-94951C00D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[Codigo_Projeto]-DAS-arquitetura_software.dot</Template>
  <TotalTime>39</TotalTime>
  <Pages>9</Pages>
  <Words>331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Arquitetura de Software</vt:lpstr>
    </vt:vector>
  </TitlesOfParts>
  <Company>Synos</Company>
  <LinksUpToDate>false</LinksUpToDate>
  <CharactersWithSpaces>2117</CharactersWithSpaces>
  <SharedDoc>false</SharedDoc>
  <HLinks>
    <vt:vector size="108" baseType="variant">
      <vt:variant>
        <vt:i4>7536672</vt:i4>
      </vt:variant>
      <vt:variant>
        <vt:i4>119</vt:i4>
      </vt:variant>
      <vt:variant>
        <vt:i4>0</vt:i4>
      </vt:variant>
      <vt:variant>
        <vt:i4>5</vt:i4>
      </vt:variant>
      <vt:variant>
        <vt:lpwstr>Z:\Fabrica\Synos\SynosUP\apps\synos-method-library\synosup\workproducts\especificacao_software_4DD00DED.html</vt:lpwstr>
      </vt:variant>
      <vt:variant>
        <vt:lpwstr/>
      </vt:variant>
      <vt:variant>
        <vt:i4>7536672</vt:i4>
      </vt:variant>
      <vt:variant>
        <vt:i4>116</vt:i4>
      </vt:variant>
      <vt:variant>
        <vt:i4>0</vt:i4>
      </vt:variant>
      <vt:variant>
        <vt:i4>5</vt:i4>
      </vt:variant>
      <vt:variant>
        <vt:lpwstr>Z:\Fabrica\Synos\SynosUP\apps\synos-method-library\synosup\workproducts\especificacao_software_4DD00DED.html</vt:lpwstr>
      </vt:variant>
      <vt:variant>
        <vt:lpwstr/>
      </vt:variant>
      <vt:variant>
        <vt:i4>7536672</vt:i4>
      </vt:variant>
      <vt:variant>
        <vt:i4>113</vt:i4>
      </vt:variant>
      <vt:variant>
        <vt:i4>0</vt:i4>
      </vt:variant>
      <vt:variant>
        <vt:i4>5</vt:i4>
      </vt:variant>
      <vt:variant>
        <vt:lpwstr>Z:\Fabrica\Synos\SynosUP\apps\synos-method-library\synosup\workproducts\especificacao_software_4DD00DED.html</vt:lpwstr>
      </vt:variant>
      <vt:variant>
        <vt:lpwstr/>
      </vt:variant>
      <vt:variant>
        <vt:i4>1638449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_Toc227673393</vt:lpwstr>
      </vt:variant>
      <vt:variant>
        <vt:i4>1638449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_Toc227673392</vt:lpwstr>
      </vt:variant>
      <vt:variant>
        <vt:i4>1638449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_Toc227673391</vt:lpwstr>
      </vt:variant>
      <vt:variant>
        <vt:i4>1638449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_Toc227673390</vt:lpwstr>
      </vt:variant>
      <vt:variant>
        <vt:i4>1572913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_Toc227673389</vt:lpwstr>
      </vt:variant>
      <vt:variant>
        <vt:i4>1572913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_Toc227673388</vt:lpwstr>
      </vt:variant>
      <vt:variant>
        <vt:i4>1572913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_Toc227673387</vt:lpwstr>
      </vt:variant>
      <vt:variant>
        <vt:i4>1572913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_Toc227673386</vt:lpwstr>
      </vt:variant>
      <vt:variant>
        <vt:i4>1572913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_Toc227673385</vt:lpwstr>
      </vt:variant>
      <vt:variant>
        <vt:i4>1572913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_Toc227673384</vt:lpwstr>
      </vt:variant>
      <vt:variant>
        <vt:i4>1572913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_Toc227673383</vt:lpwstr>
      </vt:variant>
      <vt:variant>
        <vt:i4>1572913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_Toc227673382</vt:lpwstr>
      </vt:variant>
      <vt:variant>
        <vt:i4>1572913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_Toc227673381</vt:lpwstr>
      </vt:variant>
      <vt:variant>
        <vt:i4>1572913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_Toc227673380</vt:lpwstr>
      </vt:variant>
      <vt:variant>
        <vt:i4>1507377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_Toc227673379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Arquitetura de Software</dc:title>
  <dc:creator>Maurício</dc:creator>
  <cp:lastModifiedBy>Maurício</cp:lastModifiedBy>
  <cp:revision>5</cp:revision>
  <cp:lastPrinted>2006-08-08T20:14:00Z</cp:lastPrinted>
  <dcterms:created xsi:type="dcterms:W3CDTF">2011-09-27T01:45:00Z</dcterms:created>
  <dcterms:modified xsi:type="dcterms:W3CDTF">2011-09-27T02:30:00Z</dcterms:modified>
</cp:coreProperties>
</file>